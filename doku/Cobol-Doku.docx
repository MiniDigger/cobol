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A54" w:rsidRPr="00877413" w:rsidRDefault="00053A54" w:rsidP="00A92465">
      <w:r w:rsidRPr="00877413">
        <w:rPr>
          <w:rFonts w:ascii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5681345</wp:posOffset>
            </wp:positionH>
            <wp:positionV relativeFrom="page">
              <wp:posOffset>257175</wp:posOffset>
            </wp:positionV>
            <wp:extent cx="734060" cy="2476500"/>
            <wp:effectExtent l="19050" t="0" r="889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F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A04" w:rsidRPr="00877413" w:rsidRDefault="00DA6A04" w:rsidP="00A92465"/>
    <w:p w:rsidR="006D7C25" w:rsidRPr="00877413" w:rsidRDefault="00053A54" w:rsidP="00272621">
      <w:pPr>
        <w:jc w:val="center"/>
        <w:rPr>
          <w:b/>
          <w:sz w:val="48"/>
          <w:szCs w:val="48"/>
        </w:rPr>
      </w:pPr>
      <w:r w:rsidRPr="00877413">
        <w:rPr>
          <w:b/>
          <w:sz w:val="48"/>
          <w:szCs w:val="48"/>
        </w:rPr>
        <w:t>Fachhochschule Aachen</w:t>
      </w:r>
    </w:p>
    <w:p w:rsidR="00053A54" w:rsidRPr="00877413" w:rsidRDefault="00053A54" w:rsidP="00272621">
      <w:pPr>
        <w:jc w:val="center"/>
        <w:rPr>
          <w:b/>
          <w:sz w:val="48"/>
          <w:szCs w:val="48"/>
        </w:rPr>
      </w:pPr>
      <w:r w:rsidRPr="00877413">
        <w:rPr>
          <w:b/>
          <w:sz w:val="48"/>
          <w:szCs w:val="48"/>
        </w:rPr>
        <w:t>Campus Jülich</w:t>
      </w:r>
    </w:p>
    <w:p w:rsidR="00053A54" w:rsidRPr="00877413" w:rsidRDefault="00053A54" w:rsidP="00272621">
      <w:pPr>
        <w:jc w:val="center"/>
      </w:pPr>
    </w:p>
    <w:p w:rsidR="00053A54" w:rsidRPr="00877413" w:rsidRDefault="00053A54" w:rsidP="00272621">
      <w:pPr>
        <w:jc w:val="center"/>
      </w:pPr>
      <w:r w:rsidRPr="00877413">
        <w:t>Fachbereich 9: Medizintechnik und Technomathematik</w:t>
      </w:r>
    </w:p>
    <w:p w:rsidR="00053A54" w:rsidRPr="00877413" w:rsidRDefault="00053A54" w:rsidP="00272621">
      <w:pPr>
        <w:jc w:val="center"/>
      </w:pPr>
      <w:r w:rsidRPr="00877413">
        <w:t>Studiengang: Scientific Programming</w:t>
      </w:r>
    </w:p>
    <w:p w:rsidR="00053A54" w:rsidRPr="00877413" w:rsidRDefault="00053A54" w:rsidP="00272621">
      <w:pPr>
        <w:jc w:val="center"/>
      </w:pPr>
    </w:p>
    <w:p w:rsidR="00053A54" w:rsidRPr="00877413" w:rsidRDefault="00316892" w:rsidP="00272621">
      <w:pPr>
        <w:pStyle w:val="BezeichnungderArbeit"/>
      </w:pPr>
      <w:r>
        <w:t>Programm-Dokumentation</w:t>
      </w:r>
    </w:p>
    <w:p w:rsidR="00053A54" w:rsidRPr="00877413" w:rsidRDefault="00316892" w:rsidP="00272621">
      <w:pPr>
        <w:pStyle w:val="Titel"/>
      </w:pPr>
      <w:r>
        <w:t>Berechnung des größten Eigenwertes einer reellen, symmetrischen und dünn besetzten Matrix</w:t>
      </w:r>
    </w:p>
    <w:p w:rsidR="00053A54" w:rsidRPr="00877413" w:rsidRDefault="00053A54" w:rsidP="00272621">
      <w:pPr>
        <w:jc w:val="center"/>
      </w:pPr>
    </w:p>
    <w:p w:rsidR="00053A54" w:rsidRPr="00877413" w:rsidRDefault="009F429E" w:rsidP="00272621">
      <w:pPr>
        <w:jc w:val="center"/>
        <w:rPr>
          <w:sz w:val="32"/>
          <w:szCs w:val="32"/>
        </w:rPr>
      </w:pPr>
      <w:r w:rsidRPr="00877413">
        <w:rPr>
          <w:sz w:val="32"/>
          <w:szCs w:val="32"/>
        </w:rPr>
        <w:t>WS 2016/2017</w:t>
      </w:r>
    </w:p>
    <w:p w:rsidR="006C61D5" w:rsidRDefault="006C61D5" w:rsidP="00A92465"/>
    <w:p w:rsidR="00FD214C" w:rsidRPr="00877413" w:rsidRDefault="00FD214C" w:rsidP="00A92465"/>
    <w:p w:rsidR="007229F6" w:rsidRDefault="006C61D5" w:rsidP="00A92465">
      <w:pPr>
        <w:rPr>
          <w:sz w:val="28"/>
          <w:szCs w:val="28"/>
        </w:rPr>
      </w:pPr>
      <w:r w:rsidRPr="00877413">
        <w:rPr>
          <w:sz w:val="28"/>
          <w:szCs w:val="28"/>
        </w:rPr>
        <w:t>Autor</w:t>
      </w:r>
      <w:r w:rsidR="007229F6">
        <w:rPr>
          <w:sz w:val="28"/>
          <w:szCs w:val="28"/>
        </w:rPr>
        <w:t>en</w:t>
      </w:r>
      <w:r w:rsidRPr="00877413">
        <w:rPr>
          <w:sz w:val="28"/>
          <w:szCs w:val="28"/>
        </w:rPr>
        <w:t>:</w:t>
      </w:r>
      <w:r w:rsidRPr="00877413">
        <w:rPr>
          <w:sz w:val="28"/>
          <w:szCs w:val="28"/>
        </w:rPr>
        <w:tab/>
      </w:r>
    </w:p>
    <w:p w:rsidR="00053A54" w:rsidRPr="00877413" w:rsidRDefault="006C61D5" w:rsidP="00A92465">
      <w:pPr>
        <w:rPr>
          <w:sz w:val="28"/>
          <w:szCs w:val="28"/>
        </w:rPr>
      </w:pP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proofErr w:type="spellStart"/>
      <w:r w:rsidR="00024D6C" w:rsidRPr="00877413">
        <w:rPr>
          <w:sz w:val="28"/>
          <w:szCs w:val="28"/>
        </w:rPr>
        <w:t>Domenic</w:t>
      </w:r>
      <w:proofErr w:type="spellEnd"/>
      <w:r w:rsidR="00024D6C" w:rsidRPr="00877413">
        <w:rPr>
          <w:sz w:val="28"/>
          <w:szCs w:val="28"/>
        </w:rPr>
        <w:t xml:space="preserve"> Kühne</w:t>
      </w:r>
    </w:p>
    <w:p w:rsidR="00316892" w:rsidRPr="00877413" w:rsidRDefault="00316892" w:rsidP="00316892">
      <w:pPr>
        <w:rPr>
          <w:sz w:val="28"/>
          <w:szCs w:val="28"/>
        </w:rPr>
      </w:pP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>
        <w:rPr>
          <w:sz w:val="28"/>
          <w:szCs w:val="28"/>
        </w:rPr>
        <w:t>Martin Benndorf</w:t>
      </w:r>
    </w:p>
    <w:p w:rsidR="007229F6" w:rsidRDefault="007229F6" w:rsidP="00316892">
      <w:pPr>
        <w:rPr>
          <w:sz w:val="28"/>
          <w:szCs w:val="28"/>
        </w:rPr>
      </w:pPr>
    </w:p>
    <w:p w:rsidR="00316892" w:rsidRPr="00877413" w:rsidRDefault="00316892" w:rsidP="00316892">
      <w:pPr>
        <w:rPr>
          <w:sz w:val="28"/>
          <w:szCs w:val="28"/>
        </w:rPr>
      </w:pP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</w:p>
    <w:p w:rsidR="00316892" w:rsidRPr="00877413" w:rsidRDefault="00316892" w:rsidP="00A92465">
      <w:pPr>
        <w:rPr>
          <w:sz w:val="28"/>
          <w:szCs w:val="28"/>
        </w:rPr>
      </w:pPr>
    </w:p>
    <w:p w:rsidR="006C61D5" w:rsidRPr="00877413" w:rsidRDefault="006C61D5" w:rsidP="00A92465">
      <w:pPr>
        <w:rPr>
          <w:sz w:val="28"/>
          <w:szCs w:val="28"/>
        </w:rPr>
      </w:pPr>
    </w:p>
    <w:p w:rsidR="006C61D5" w:rsidRPr="00877413" w:rsidRDefault="00FD214C" w:rsidP="00A92465">
      <w:pPr>
        <w:rPr>
          <w:sz w:val="28"/>
          <w:szCs w:val="28"/>
        </w:rPr>
      </w:pPr>
      <w:r>
        <w:rPr>
          <w:sz w:val="28"/>
          <w:szCs w:val="28"/>
        </w:rPr>
        <w:t>Korrektur</w:t>
      </w:r>
      <w:r w:rsidR="006C61D5" w:rsidRPr="00877413">
        <w:rPr>
          <w:sz w:val="28"/>
          <w:szCs w:val="28"/>
        </w:rPr>
        <w:t xml:space="preserve">: </w:t>
      </w:r>
      <w:r w:rsidR="006C61D5" w:rsidRPr="0087741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C61D5" w:rsidRPr="00877413">
        <w:rPr>
          <w:sz w:val="28"/>
          <w:szCs w:val="28"/>
        </w:rPr>
        <w:tab/>
        <w:t>Prof. Dr</w:t>
      </w:r>
      <w:r>
        <w:rPr>
          <w:sz w:val="28"/>
          <w:szCs w:val="28"/>
        </w:rPr>
        <w:t>. Karola Merkel</w:t>
      </w:r>
      <w:r w:rsidR="006C61D5" w:rsidRPr="00877413">
        <w:rPr>
          <w:sz w:val="28"/>
          <w:szCs w:val="28"/>
        </w:rPr>
        <w:t xml:space="preserve"> (FH Aachen)</w:t>
      </w:r>
    </w:p>
    <w:p w:rsidR="00053A54" w:rsidRPr="00877413" w:rsidRDefault="00053A54" w:rsidP="00A92465">
      <w:pPr>
        <w:rPr>
          <w:sz w:val="28"/>
          <w:szCs w:val="28"/>
        </w:rPr>
      </w:pPr>
    </w:p>
    <w:p w:rsidR="00053A54" w:rsidRPr="00877413" w:rsidRDefault="006C61D5" w:rsidP="00A92465">
      <w:pPr>
        <w:rPr>
          <w:sz w:val="28"/>
          <w:szCs w:val="28"/>
        </w:rPr>
      </w:pPr>
      <w:r w:rsidRPr="00877413">
        <w:rPr>
          <w:sz w:val="28"/>
          <w:szCs w:val="28"/>
        </w:rPr>
        <w:t>Datum:</w:t>
      </w: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 w:rsidRPr="00877413">
        <w:rPr>
          <w:sz w:val="28"/>
          <w:szCs w:val="28"/>
        </w:rPr>
        <w:tab/>
      </w:r>
      <w:r w:rsidR="00F966FA" w:rsidRPr="00877413">
        <w:rPr>
          <w:sz w:val="28"/>
          <w:szCs w:val="28"/>
        </w:rPr>
        <w:fldChar w:fldCharType="begin"/>
      </w:r>
      <w:r w:rsidR="004B4D5D" w:rsidRPr="00877413">
        <w:rPr>
          <w:sz w:val="28"/>
          <w:szCs w:val="28"/>
        </w:rPr>
        <w:instrText xml:space="preserve"> DATE  \@ "d. MMMM yyyy"  \* MERGEFORMAT </w:instrText>
      </w:r>
      <w:r w:rsidR="00F966FA" w:rsidRPr="00877413">
        <w:rPr>
          <w:sz w:val="28"/>
          <w:szCs w:val="28"/>
        </w:rPr>
        <w:fldChar w:fldCharType="separate"/>
      </w:r>
      <w:r w:rsidR="00E258C4">
        <w:rPr>
          <w:noProof/>
          <w:sz w:val="28"/>
          <w:szCs w:val="28"/>
        </w:rPr>
        <w:t>21. Januar 2017</w:t>
      </w:r>
      <w:r w:rsidR="00F966FA" w:rsidRPr="00877413">
        <w:rPr>
          <w:sz w:val="28"/>
          <w:szCs w:val="28"/>
        </w:rPr>
        <w:fldChar w:fldCharType="end"/>
      </w:r>
    </w:p>
    <w:p w:rsidR="00303D25" w:rsidRPr="00877413" w:rsidRDefault="00303D25" w:rsidP="00A92465">
      <w:pPr>
        <w:rPr>
          <w:b/>
          <w:sz w:val="32"/>
          <w:szCs w:val="32"/>
        </w:rPr>
      </w:pPr>
    </w:p>
    <w:p w:rsidR="005572F4" w:rsidRPr="00877413" w:rsidRDefault="005572F4" w:rsidP="005572F4">
      <w:pPr>
        <w:rPr>
          <w:b/>
          <w:sz w:val="32"/>
          <w:szCs w:val="32"/>
        </w:rPr>
      </w:pPr>
      <w:r w:rsidRPr="00877413">
        <w:rPr>
          <w:b/>
          <w:sz w:val="32"/>
          <w:szCs w:val="32"/>
        </w:rPr>
        <w:lastRenderedPageBreak/>
        <w:t>Eidesstattliche Erklärung</w:t>
      </w:r>
      <w:r>
        <w:rPr>
          <w:b/>
          <w:sz w:val="32"/>
          <w:szCs w:val="32"/>
        </w:rPr>
        <w:t>, Kühne</w:t>
      </w:r>
    </w:p>
    <w:p w:rsidR="00303D25" w:rsidRDefault="00303D25" w:rsidP="00A97B5F">
      <w:r>
        <w:t>Hiermit versichere ich, dass ich die Hausarbeit mit dem Thema</w:t>
      </w:r>
    </w:p>
    <w:p w:rsidR="00303D25" w:rsidRPr="007229F6" w:rsidRDefault="00303D25" w:rsidP="00D62C92">
      <w:pPr>
        <w:pStyle w:val="Titel"/>
        <w:spacing w:after="0"/>
        <w:rPr>
          <w:sz w:val="26"/>
          <w:szCs w:val="26"/>
        </w:rPr>
      </w:pPr>
      <w:r w:rsidRPr="007229F6">
        <w:rPr>
          <w:sz w:val="26"/>
          <w:szCs w:val="26"/>
        </w:rPr>
        <w:t>„Berechnung des größten Eigenwertes einer reellen, symmetrischen und dünn besetzten Matrix“</w:t>
      </w:r>
    </w:p>
    <w:p w:rsidR="00303D25" w:rsidRDefault="00303D25" w:rsidP="00A97B5F">
      <w:r>
        <w:t>selbstständig verfasst und keine anderen als die angegebenen Quellen und</w:t>
      </w:r>
      <w:r w:rsidR="00B57065">
        <w:t xml:space="preserve"> </w:t>
      </w:r>
      <w:r>
        <w:t>Hilfsmi</w:t>
      </w:r>
      <w:r>
        <w:t>t</w:t>
      </w:r>
      <w:r>
        <w:t>tel benutzt habe, alle Ausführungen, die anderen Schriften</w:t>
      </w:r>
      <w:r w:rsidR="00B57065">
        <w:t xml:space="preserve"> </w:t>
      </w:r>
      <w:r>
        <w:t>wörtlich oder sinngemäß entnommen wurden, kenntlich gemacht sind und</w:t>
      </w:r>
      <w:r w:rsidR="00B57065">
        <w:t xml:space="preserve"> </w:t>
      </w:r>
      <w:r>
        <w:t>die Arbeit in gleicher oder ähnlicher Fassung noch nicht Bestandteil einer</w:t>
      </w:r>
      <w:r w:rsidR="00B57065">
        <w:t xml:space="preserve"> </w:t>
      </w:r>
      <w:r>
        <w:t>Studien- oder Prüfungsleistung war.</w:t>
      </w:r>
    </w:p>
    <w:p w:rsidR="005572F4" w:rsidRPr="00877413" w:rsidRDefault="005572F4" w:rsidP="005572F4"/>
    <w:p w:rsidR="005572F4" w:rsidRDefault="005572F4" w:rsidP="005572F4">
      <w:r w:rsidRPr="00877413">
        <w:t xml:space="preserve">Name: </w:t>
      </w:r>
      <w:r w:rsidR="00303D25">
        <w:tab/>
      </w:r>
      <w:r w:rsidR="00303D25">
        <w:tab/>
      </w:r>
      <w:proofErr w:type="spellStart"/>
      <w:r w:rsidRPr="00877413">
        <w:t>Domenic</w:t>
      </w:r>
      <w:proofErr w:type="spellEnd"/>
      <w:r w:rsidRPr="00877413">
        <w:t xml:space="preserve"> Kühne</w:t>
      </w:r>
    </w:p>
    <w:p w:rsidR="00303D25" w:rsidRPr="00877413" w:rsidRDefault="00303D25" w:rsidP="005572F4">
      <w:proofErr w:type="spellStart"/>
      <w:r>
        <w:t>Matrikelnummer</w:t>
      </w:r>
      <w:proofErr w:type="spellEnd"/>
      <w:r>
        <w:t xml:space="preserve">: </w:t>
      </w:r>
      <w:r>
        <w:tab/>
        <w:t>4012757</w:t>
      </w:r>
    </w:p>
    <w:p w:rsidR="005572F4" w:rsidRDefault="005572F4" w:rsidP="005572F4">
      <w:r w:rsidRPr="00877413">
        <w:t xml:space="preserve">Köln, den </w:t>
      </w:r>
      <w:fldSimple w:instr=" DATE  \@ &quot;d. MMMM yyyy&quot;  \* MERGEFORMAT ">
        <w:r w:rsidR="00E258C4">
          <w:rPr>
            <w:noProof/>
          </w:rPr>
          <w:t>21. Januar 2017</w:t>
        </w:r>
      </w:fldSimple>
    </w:p>
    <w:p w:rsidR="005572F4" w:rsidRPr="00877413" w:rsidRDefault="005572F4" w:rsidP="005572F4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276860</wp:posOffset>
            </wp:positionV>
            <wp:extent cx="2209165" cy="532765"/>
            <wp:effectExtent l="0" t="0" r="0" b="0"/>
            <wp:wrapNone/>
            <wp:docPr id="4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2F4" w:rsidRPr="00877413" w:rsidRDefault="005572F4" w:rsidP="005572F4"/>
    <w:p w:rsidR="005572F4" w:rsidRPr="00877413" w:rsidRDefault="005572F4" w:rsidP="005572F4">
      <w:r w:rsidRPr="00877413">
        <w:t>______________________________</w:t>
      </w:r>
    </w:p>
    <w:p w:rsidR="005572F4" w:rsidRPr="00877413" w:rsidRDefault="005572F4" w:rsidP="005572F4">
      <w:r w:rsidRPr="00877413">
        <w:t>Unterschrift</w:t>
      </w:r>
    </w:p>
    <w:p w:rsidR="0046146A" w:rsidRPr="00877413" w:rsidRDefault="0046146A" w:rsidP="00A92465">
      <w:pPr>
        <w:rPr>
          <w:b/>
          <w:sz w:val="32"/>
          <w:szCs w:val="32"/>
        </w:rPr>
      </w:pPr>
    </w:p>
    <w:p w:rsidR="00620F47" w:rsidRPr="00877413" w:rsidRDefault="00620F47" w:rsidP="00A97B5F">
      <w:pPr>
        <w:rPr>
          <w:b/>
          <w:sz w:val="32"/>
          <w:szCs w:val="32"/>
        </w:rPr>
      </w:pPr>
      <w:r w:rsidRPr="00877413">
        <w:rPr>
          <w:b/>
          <w:sz w:val="32"/>
          <w:szCs w:val="32"/>
        </w:rPr>
        <w:t xml:space="preserve">Eidesstattliche </w:t>
      </w:r>
      <w:r w:rsidR="0096629B" w:rsidRPr="00877413">
        <w:rPr>
          <w:b/>
          <w:sz w:val="32"/>
          <w:szCs w:val="32"/>
        </w:rPr>
        <w:t>Erklärung</w:t>
      </w:r>
      <w:r w:rsidR="005572F4">
        <w:rPr>
          <w:b/>
          <w:sz w:val="32"/>
          <w:szCs w:val="32"/>
        </w:rPr>
        <w:t>, Benndorf</w:t>
      </w:r>
    </w:p>
    <w:p w:rsidR="00303D25" w:rsidRDefault="00303D25" w:rsidP="00A97B5F">
      <w:r>
        <w:t>Hiermit versichere ich, dass ich die Hausarbeit mit dem Thema</w:t>
      </w:r>
    </w:p>
    <w:p w:rsidR="00303D25" w:rsidRPr="007229F6" w:rsidRDefault="00303D25" w:rsidP="00D62C92">
      <w:pPr>
        <w:pStyle w:val="Titel"/>
        <w:spacing w:after="0"/>
        <w:rPr>
          <w:sz w:val="26"/>
          <w:szCs w:val="26"/>
        </w:rPr>
      </w:pPr>
      <w:r w:rsidRPr="007229F6">
        <w:rPr>
          <w:sz w:val="26"/>
          <w:szCs w:val="26"/>
        </w:rPr>
        <w:t>„Berechnung des größten Eigenwertes einer reellen, symmetrischen und dünn besetzten Matrix“</w:t>
      </w:r>
    </w:p>
    <w:p w:rsidR="00303D25" w:rsidRDefault="00303D25" w:rsidP="00A97B5F">
      <w:r>
        <w:t>selbstständig verfasst und keine anderen als die angegebenen Quellen und</w:t>
      </w:r>
      <w:r w:rsidR="00B57065">
        <w:t xml:space="preserve"> </w:t>
      </w:r>
      <w:r>
        <w:t>Hilfsmi</w:t>
      </w:r>
      <w:r>
        <w:t>t</w:t>
      </w:r>
      <w:r>
        <w:t>tel benutzt habe, alle Ausführungen, die anderen Schriften</w:t>
      </w:r>
      <w:r w:rsidR="00B57065">
        <w:t xml:space="preserve"> </w:t>
      </w:r>
      <w:r>
        <w:t>wörtlich oder sinngemäß entnommen wurden, kenntlich gemacht sind und</w:t>
      </w:r>
      <w:r w:rsidR="00B57065">
        <w:t xml:space="preserve"> </w:t>
      </w:r>
      <w:r>
        <w:t>die Arbeit in gleicher oder ähnlicher Fassung noch nicht Bestandteil einer</w:t>
      </w:r>
      <w:r w:rsidR="00B57065">
        <w:t xml:space="preserve"> </w:t>
      </w:r>
      <w:r>
        <w:t>Studien- oder Prüfungsleistung war.</w:t>
      </w:r>
    </w:p>
    <w:p w:rsidR="007229F6" w:rsidRDefault="007229F6" w:rsidP="00303D25"/>
    <w:p w:rsidR="007229F6" w:rsidRDefault="007229F6" w:rsidP="00303D25">
      <w:r>
        <w:t>Name:</w:t>
      </w:r>
      <w:r>
        <w:tab/>
      </w:r>
      <w:r>
        <w:tab/>
      </w:r>
      <w:r>
        <w:tab/>
        <w:t>Martin Benndorf</w:t>
      </w:r>
    </w:p>
    <w:p w:rsidR="007229F6" w:rsidRDefault="007229F6" w:rsidP="00303D25">
      <w:proofErr w:type="spellStart"/>
      <w:r>
        <w:t>Matrikelnummer</w:t>
      </w:r>
      <w:proofErr w:type="spellEnd"/>
      <w:r>
        <w:t>:</w:t>
      </w:r>
      <w:r>
        <w:tab/>
      </w:r>
    </w:p>
    <w:p w:rsidR="006C61D5" w:rsidRDefault="00046ACB" w:rsidP="00303D25">
      <w:r w:rsidRPr="00877413">
        <w:t xml:space="preserve">Köln, den </w:t>
      </w:r>
      <w:r w:rsidR="00F966FA" w:rsidRPr="00877413">
        <w:fldChar w:fldCharType="begin"/>
      </w:r>
      <w:r w:rsidR="00F145B3" w:rsidRPr="00877413">
        <w:instrText xml:space="preserve"> DATE  \@ "d. MMMM yyyy"  \* MERGEFORMAT </w:instrText>
      </w:r>
      <w:r w:rsidR="00F966FA" w:rsidRPr="00877413">
        <w:fldChar w:fldCharType="separate"/>
      </w:r>
      <w:r w:rsidR="00E258C4">
        <w:rPr>
          <w:noProof/>
        </w:rPr>
        <w:t>21. Januar 2017</w:t>
      </w:r>
      <w:r w:rsidR="00F966FA" w:rsidRPr="00877413">
        <w:fldChar w:fldCharType="end"/>
      </w:r>
    </w:p>
    <w:p w:rsidR="00FF43DA" w:rsidRPr="00877413" w:rsidRDefault="00FF43DA" w:rsidP="00A92465"/>
    <w:p w:rsidR="0096629B" w:rsidRPr="00877413" w:rsidRDefault="0096629B" w:rsidP="00A92465"/>
    <w:p w:rsidR="0096629B" w:rsidRPr="00877413" w:rsidRDefault="0096629B" w:rsidP="00A92465">
      <w:r w:rsidRPr="00877413">
        <w:t>______________________________</w:t>
      </w:r>
    </w:p>
    <w:p w:rsidR="002866DE" w:rsidRPr="00877413" w:rsidRDefault="0096629B" w:rsidP="007229F6">
      <w:pPr>
        <w:spacing w:line="240" w:lineRule="auto"/>
      </w:pPr>
      <w:r w:rsidRPr="00877413">
        <w:t>Unterschrift</w:t>
      </w:r>
      <w:r w:rsidR="002866DE" w:rsidRPr="00877413">
        <w:br w:type="page"/>
      </w:r>
      <w:bookmarkStart w:id="0" w:name="_GoBack"/>
      <w:bookmarkEnd w:id="0"/>
    </w:p>
    <w:p w:rsidR="00192364" w:rsidRPr="00877413" w:rsidRDefault="00192364" w:rsidP="00A92465">
      <w:pPr>
        <w:sectPr w:rsidR="00192364" w:rsidRPr="00877413" w:rsidSect="009D0060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C97259" w:rsidRPr="00877413" w:rsidRDefault="00C97259" w:rsidP="00A92465">
      <w:pPr>
        <w:rPr>
          <w:b/>
          <w:sz w:val="32"/>
          <w:szCs w:val="32"/>
        </w:rPr>
      </w:pPr>
      <w:r w:rsidRPr="00877413">
        <w:rPr>
          <w:b/>
          <w:sz w:val="32"/>
          <w:szCs w:val="32"/>
        </w:rPr>
        <w:lastRenderedPageBreak/>
        <w:t>Inhaltsverzeichnis</w:t>
      </w:r>
    </w:p>
    <w:p w:rsidR="00176A65" w:rsidRDefault="00F966F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877413">
        <w:fldChar w:fldCharType="begin"/>
      </w:r>
      <w:r w:rsidR="00622B04" w:rsidRPr="00877413">
        <w:instrText xml:space="preserve"> TOC \o "1-3" \h \z \u </w:instrText>
      </w:r>
      <w:r w:rsidRPr="00877413">
        <w:fldChar w:fldCharType="separate"/>
      </w:r>
      <w:hyperlink w:anchor="_Toc472782715" w:history="1">
        <w:r w:rsidR="00176A65" w:rsidRPr="00D5276B">
          <w:rPr>
            <w:rStyle w:val="Hyperlink"/>
            <w:noProof/>
          </w:rPr>
          <w:t>1</w:t>
        </w:r>
        <w:r w:rsidR="00176A65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176A65" w:rsidRPr="00D5276B">
          <w:rPr>
            <w:rStyle w:val="Hyperlink"/>
            <w:noProof/>
          </w:rPr>
          <w:t>Aufgabenbeschreibung [KÜHNE]</w:t>
        </w:r>
        <w:r w:rsidR="00176A65">
          <w:rPr>
            <w:noProof/>
            <w:webHidden/>
          </w:rPr>
          <w:tab/>
        </w:r>
        <w:r w:rsidR="00176A65">
          <w:rPr>
            <w:noProof/>
            <w:webHidden/>
          </w:rPr>
          <w:fldChar w:fldCharType="begin"/>
        </w:r>
        <w:r w:rsidR="00176A65">
          <w:rPr>
            <w:noProof/>
            <w:webHidden/>
          </w:rPr>
          <w:instrText xml:space="preserve"> PAGEREF _Toc472782715 \h </w:instrText>
        </w:r>
        <w:r w:rsidR="00176A65">
          <w:rPr>
            <w:noProof/>
            <w:webHidden/>
          </w:rPr>
        </w:r>
        <w:r w:rsidR="00176A65"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</w:t>
        </w:r>
        <w:r w:rsidR="00176A65"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6" w:history="1">
        <w:r w:rsidRPr="00D5276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Ein-/Ausgabe [BENNDORF]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7" w:history="1">
        <w:r w:rsidRPr="00D5276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Compressed Row Storage Verfahren [BENNDORF]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8" w:history="1">
        <w:r w:rsidRPr="00D5276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Mathematische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19" w:history="1">
        <w:r w:rsidRPr="00D5276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Nassi-Shneiderman-Diagramme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0" w:history="1">
        <w:r w:rsidRPr="00D5276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Vektoriteration [KÜHNE]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1" w:history="1">
        <w:r w:rsidRPr="00D5276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Grundlagen aus der linearen Algebra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2" w:history="1">
        <w:r w:rsidRPr="00D5276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Mathematischer Beweis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3" w:history="1">
        <w:r w:rsidRPr="00D5276B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Nassi-Shneiderman-Diagramme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4" w:history="1">
        <w:r w:rsidRPr="00D5276B">
          <w:rPr>
            <w:rStyle w:val="Hyperlink"/>
            <w:noProof/>
            <w:lang w:eastAsia="de-DE"/>
          </w:rPr>
          <w:t>4.3.1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  <w:lang w:eastAsia="de-DE"/>
          </w:rPr>
          <w:t>Vektoriteration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5" w:history="1">
        <w:r w:rsidRPr="00D5276B">
          <w:rPr>
            <w:rStyle w:val="Hyperlink"/>
            <w:noProof/>
          </w:rPr>
          <w:t>4.3.2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Matrix-Vektor-Multiplikation mit CRS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6" w:history="1">
        <w:r w:rsidRPr="00D5276B">
          <w:rPr>
            <w:rStyle w:val="Hyperlink"/>
            <w:noProof/>
          </w:rPr>
          <w:t>4.3.3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Skalarprodukt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7" w:history="1">
        <w:r w:rsidRPr="00D5276B">
          <w:rPr>
            <w:rStyle w:val="Hyperlink"/>
            <w:noProof/>
          </w:rPr>
          <w:t>4.3.4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normalisierter Vektor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8" w:history="1">
        <w:r w:rsidRPr="00D5276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D5276B">
          <w:rPr>
            <w:rStyle w:val="Hyperlink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29" w:history="1">
        <w:r w:rsidRPr="00D5276B">
          <w:rPr>
            <w:rStyle w:val="Hyperlink"/>
            <w:noProof/>
          </w:rPr>
          <w:t>Abkürzungsverzeichnis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30" w:history="1">
        <w:r w:rsidRPr="00D5276B">
          <w:rPr>
            <w:rStyle w:val="Hyperlink"/>
            <w:noProof/>
          </w:rPr>
          <w:t>Quellenverzeichnis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6A65" w:rsidRDefault="00176A65">
      <w:pPr>
        <w:pStyle w:val="Verzeichnis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72782731" w:history="1">
        <w:r w:rsidRPr="00D5276B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_Toc472782731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58C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7C25" w:rsidRPr="00877413" w:rsidRDefault="00F966FA" w:rsidP="00A92465">
      <w:pPr>
        <w:sectPr w:rsidR="006D7C25" w:rsidRPr="00877413" w:rsidSect="00DE0982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r w:rsidRPr="00877413">
        <w:fldChar w:fldCharType="end"/>
      </w:r>
    </w:p>
    <w:p w:rsidR="00161CCC" w:rsidRDefault="007229F6" w:rsidP="00161CCC">
      <w:pPr>
        <w:pStyle w:val="berschrift1"/>
      </w:pPr>
      <w:bookmarkStart w:id="1" w:name="_Toc472782715"/>
      <w:r>
        <w:lastRenderedPageBreak/>
        <w:t>Aufgabenbeschreibung</w:t>
      </w:r>
      <w:r w:rsidR="00161CCC">
        <w:t xml:space="preserve"> [KÜHNE]</w:t>
      </w:r>
      <w:bookmarkEnd w:id="1"/>
    </w:p>
    <w:p w:rsidR="00DF25DD" w:rsidRDefault="00DF25DD" w:rsidP="008D089C">
      <w:r>
        <w:t>Die Aufgabe bestand darin ein Programm</w:t>
      </w:r>
      <w:r w:rsidR="005D6F05">
        <w:t xml:space="preserve"> in der Programmiersprache </w:t>
      </w:r>
      <w:r w:rsidR="005D6F05" w:rsidRPr="005D6F05">
        <w:rPr>
          <w:i/>
        </w:rPr>
        <w:t>Cobol</w:t>
      </w:r>
      <w:r>
        <w:t xml:space="preserve"> zu en</w:t>
      </w:r>
      <w:r>
        <w:t>t</w:t>
      </w:r>
      <w:r>
        <w:t>wickeln, welches den betragsmäßig größten Eigenwert einer reellen, symmetrischen und dünn besetzten Matrix mittels des numerischen Verfahrens der Vektoriteration b</w:t>
      </w:r>
      <w:r>
        <w:t>e</w:t>
      </w:r>
      <w:r>
        <w:t>stimmt.</w:t>
      </w:r>
    </w:p>
    <w:p w:rsidR="00A573F1" w:rsidRDefault="00A573F1" w:rsidP="008D089C">
      <w:r>
        <w:t>Das Programm soll</w:t>
      </w:r>
      <w:r w:rsidR="00AF276C">
        <w:t>te</w:t>
      </w:r>
      <w:r>
        <w:t xml:space="preserve"> auf dünn besetzte Matrizen optimiert werden, indem nur die von Null verschiedenen Matrixeinträge oberhalb der Diagonale gespeichert werden. Dazu soll</w:t>
      </w:r>
      <w:r w:rsidR="00AF276C">
        <w:t>te</w:t>
      </w:r>
      <w:r>
        <w:t xml:space="preserve"> ein geeignetes Verfahren ausgewählt werden um die Einträge der Matrix abz</w:t>
      </w:r>
      <w:r>
        <w:t>u</w:t>
      </w:r>
      <w:r>
        <w:t>speichern.</w:t>
      </w:r>
    </w:p>
    <w:p w:rsidR="005A1913" w:rsidRDefault="005A1913" w:rsidP="008D089C">
      <w:r w:rsidRPr="002A0E02">
        <w:t>Aus einer Datei soll</w:t>
      </w:r>
      <w:r w:rsidR="0069082F">
        <w:t>t</w:t>
      </w:r>
      <w:r w:rsidRPr="002A0E02">
        <w:t>en die entsprechenden Eingabeparameter gelesen und a</w:t>
      </w:r>
      <w:r w:rsidRPr="002A0E02">
        <w:t>n</w:t>
      </w:r>
      <w:r w:rsidRPr="002A0E02">
        <w:t xml:space="preserve">schließend validiert werden. </w:t>
      </w:r>
      <w:r w:rsidR="00030A14" w:rsidRPr="002A0E02">
        <w:t>Die Eingabeparameter setz</w:t>
      </w:r>
      <w:r w:rsidR="003F5001">
        <w:t>t</w:t>
      </w:r>
      <w:r w:rsidR="00030A14" w:rsidRPr="002A0E02">
        <w:t>en sich zusammen aus der Matrix für die der betragsmäßig größte Eigenwert berechnet werden soll, dem Star</w:t>
      </w:r>
      <w:r w:rsidR="00030A14" w:rsidRPr="002A0E02">
        <w:t>t</w:t>
      </w:r>
      <w:r w:rsidR="00030A14" w:rsidRPr="002A0E02">
        <w:t>vektor x</w:t>
      </w:r>
      <w:r w:rsidR="00030A14" w:rsidRPr="002A0E02">
        <w:rPr>
          <w:vertAlign w:val="subscript"/>
        </w:rPr>
        <w:t>0</w:t>
      </w:r>
      <w:r w:rsidR="00030A14" w:rsidRPr="002A0E02">
        <w:t xml:space="preserve">, der maximalen Anzahl der Iterationen und einer Zahl </w:t>
      </w:r>
      <w:r w:rsidR="00030A14" w:rsidRPr="002A0E02">
        <w:rPr>
          <w:b/>
        </w:rPr>
        <w:t>ε</w:t>
      </w:r>
      <w:r w:rsidR="00030A14" w:rsidRPr="002A0E02">
        <w:t>, welche in der A</w:t>
      </w:r>
      <w:r w:rsidR="00030A14" w:rsidRPr="002A0E02">
        <w:t>b</w:t>
      </w:r>
      <w:r w:rsidR="00030A14" w:rsidRPr="002A0E02">
        <w:t xml:space="preserve">bruchbedingung </w:t>
      </w:r>
      <w:r w:rsidR="00030A14" w:rsidRPr="002A0E02">
        <w:rPr>
          <w:b/>
          <w:szCs w:val="24"/>
        </w:rPr>
        <w:t>|</w:t>
      </w:r>
      <w:r w:rsidR="00030A14" w:rsidRPr="002A0E02">
        <w:rPr>
          <w:rFonts w:ascii="Cambria Math" w:hAnsi="Cambria Math"/>
          <w:b/>
          <w:szCs w:val="24"/>
        </w:rPr>
        <w:t>𝜆𝑛</w:t>
      </w:r>
      <w:r w:rsidR="00030A14" w:rsidRPr="002A0E02">
        <w:rPr>
          <w:b/>
          <w:szCs w:val="24"/>
        </w:rPr>
        <w:t xml:space="preserve">+1− </w:t>
      </w:r>
      <w:r w:rsidR="00030A14" w:rsidRPr="002A0E02">
        <w:rPr>
          <w:rFonts w:ascii="Cambria Math" w:hAnsi="Cambria Math"/>
          <w:b/>
          <w:szCs w:val="24"/>
        </w:rPr>
        <w:t>𝜆𝑛</w:t>
      </w:r>
      <w:r w:rsidR="00030A14" w:rsidRPr="002A0E02">
        <w:rPr>
          <w:b/>
          <w:szCs w:val="24"/>
        </w:rPr>
        <w:t xml:space="preserve">| ≤ </w:t>
      </w:r>
      <w:r w:rsidR="00030A14" w:rsidRPr="002A0E02">
        <w:rPr>
          <w:rFonts w:ascii="Cambria Math" w:hAnsi="Cambria Math"/>
          <w:b/>
          <w:szCs w:val="24"/>
        </w:rPr>
        <w:t>𝜀</w:t>
      </w:r>
      <w:r w:rsidR="00030A14" w:rsidRPr="002A0E02">
        <w:rPr>
          <w:b/>
          <w:szCs w:val="24"/>
        </w:rPr>
        <w:t xml:space="preserve"> | </w:t>
      </w:r>
      <w:r w:rsidR="00030A14" w:rsidRPr="002A0E02">
        <w:rPr>
          <w:rFonts w:ascii="Cambria Math" w:hAnsi="Cambria Math"/>
          <w:b/>
          <w:szCs w:val="24"/>
        </w:rPr>
        <w:t>𝜆𝑛</w:t>
      </w:r>
      <w:r w:rsidR="00030A14" w:rsidRPr="002A0E02">
        <w:rPr>
          <w:szCs w:val="24"/>
        </w:rPr>
        <w:t>|</w:t>
      </w:r>
      <w:r w:rsidR="00030A14" w:rsidRPr="002A0E02">
        <w:t xml:space="preserve"> zum Einsatz kommen soll</w:t>
      </w:r>
      <w:r w:rsidR="00907702">
        <w:t>te</w:t>
      </w:r>
      <w:r w:rsidR="00030A14" w:rsidRPr="002A0E02">
        <w:t xml:space="preserve">. </w:t>
      </w:r>
      <w:r w:rsidR="002A0E02">
        <w:t>Das Ausgabemed</w:t>
      </w:r>
      <w:r w:rsidR="002A0E02">
        <w:t>i</w:t>
      </w:r>
      <w:r w:rsidR="002A0E02">
        <w:t>um des Programms soll</w:t>
      </w:r>
      <w:r w:rsidR="002C5215">
        <w:t>te</w:t>
      </w:r>
      <w:r w:rsidR="002A0E02">
        <w:t xml:space="preserve"> eine Datei sein, in welche die Ergebnisse geschrieben werden.</w:t>
      </w:r>
    </w:p>
    <w:p w:rsidR="008D089C" w:rsidRPr="002A0E02" w:rsidRDefault="008D089C" w:rsidP="008D089C">
      <w:pPr>
        <w:rPr>
          <w:szCs w:val="24"/>
        </w:rPr>
      </w:pPr>
      <w:r>
        <w:t>Für die Realisierung des Programms sollte eine geeignete Modularisierung gewählt werden.</w:t>
      </w:r>
    </w:p>
    <w:p w:rsidR="00596E40" w:rsidRPr="00940D8C" w:rsidRDefault="00BF1255" w:rsidP="00940D8C">
      <w:pPr>
        <w:spacing w:line="240" w:lineRule="auto"/>
        <w:rPr>
          <w:rFonts w:eastAsiaTheme="majorEastAsia" w:cstheme="majorBidi"/>
          <w:b/>
          <w:bCs/>
          <w:sz w:val="28"/>
          <w:szCs w:val="28"/>
        </w:rPr>
      </w:pPr>
      <w:r w:rsidRPr="00877413">
        <w:br w:type="page"/>
      </w:r>
    </w:p>
    <w:p w:rsidR="00596E40" w:rsidRDefault="007F4829" w:rsidP="00A92465">
      <w:pPr>
        <w:pStyle w:val="berschrift1"/>
      </w:pPr>
      <w:bookmarkStart w:id="2" w:name="_Toc472782716"/>
      <w:r>
        <w:lastRenderedPageBreak/>
        <w:t>Ein-/Ausgabe</w:t>
      </w:r>
      <w:r w:rsidR="00161CCC">
        <w:t xml:space="preserve"> [BENNDORF]</w:t>
      </w:r>
      <w:bookmarkEnd w:id="2"/>
    </w:p>
    <w:p w:rsidR="00003E57" w:rsidRDefault="00003E57" w:rsidP="00003E57">
      <w:r>
        <w:t>mögliche Testfälle:</w:t>
      </w:r>
    </w:p>
    <w:p w:rsidR="00003E57" w:rsidRDefault="00003E57" w:rsidP="00003E57">
      <w:r>
        <w:tab/>
        <w:t>keine quadratische (n x n)-Matrix</w:t>
      </w:r>
    </w:p>
    <w:p w:rsidR="00003E57" w:rsidRDefault="00003E57" w:rsidP="00003E57">
      <w:r>
        <w:tab/>
        <w:t>Matrix ist nicht symmetrisch</w:t>
      </w:r>
    </w:p>
    <w:p w:rsidR="00003E57" w:rsidRDefault="00003E57" w:rsidP="00003E57">
      <w:r>
        <w:tab/>
        <w:t>Matrix ist nicht dünn besetzt</w:t>
      </w:r>
    </w:p>
    <w:p w:rsidR="003A4AA9" w:rsidRDefault="003A4AA9" w:rsidP="00003E57">
      <w:r>
        <w:tab/>
        <w:t>Nullmatrix -&gt; sollte evtl. hier schon abgefangen werden..</w:t>
      </w:r>
    </w:p>
    <w:p w:rsidR="00003E57" w:rsidRDefault="00003E57" w:rsidP="00003E57">
      <w:r>
        <w:tab/>
        <w:t>n ist negativ</w:t>
      </w:r>
    </w:p>
    <w:p w:rsidR="00003E57" w:rsidRDefault="00003E57" w:rsidP="00003E57">
      <w:r>
        <w:tab/>
        <w:t>ε größer 1</w:t>
      </w:r>
    </w:p>
    <w:p w:rsidR="00003E57" w:rsidRDefault="00003E57" w:rsidP="00003E57">
      <w:r>
        <w:tab/>
        <w:t>n und/oder ε nicht gesetzt</w:t>
      </w:r>
    </w:p>
    <w:p w:rsidR="00B2507F" w:rsidRDefault="00B2507F" w:rsidP="00003E57"/>
    <w:p w:rsidR="00B2507F" w:rsidRPr="00003E57" w:rsidRDefault="00B2507F" w:rsidP="00003E57">
      <w:r>
        <w:t>Eingabe-Format beschreiben!</w:t>
      </w:r>
    </w:p>
    <w:p w:rsidR="00416BAE" w:rsidRPr="00877413" w:rsidRDefault="00416BAE" w:rsidP="00A92465">
      <w:pPr>
        <w:spacing w:line="276" w:lineRule="auto"/>
      </w:pPr>
      <w:r w:rsidRPr="00877413">
        <w:br w:type="page"/>
      </w:r>
    </w:p>
    <w:p w:rsidR="006D7C25" w:rsidRDefault="007F4829" w:rsidP="00A92465">
      <w:pPr>
        <w:pStyle w:val="berschrift1"/>
      </w:pPr>
      <w:bookmarkStart w:id="3" w:name="_Toc472782717"/>
      <w:proofErr w:type="spellStart"/>
      <w:r>
        <w:lastRenderedPageBreak/>
        <w:t>Compressed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Storage Verfahren</w:t>
      </w:r>
      <w:r w:rsidR="00161CCC">
        <w:t xml:space="preserve"> [BENNDORF]</w:t>
      </w:r>
      <w:bookmarkEnd w:id="3"/>
    </w:p>
    <w:p w:rsidR="007F4829" w:rsidRDefault="007F4829" w:rsidP="007F4829">
      <w:pPr>
        <w:pStyle w:val="berschrift2"/>
      </w:pPr>
      <w:bookmarkStart w:id="4" w:name="_Toc472782718"/>
      <w:r>
        <w:t>Mathematische Beschreibung</w:t>
      </w:r>
      <w:bookmarkEnd w:id="4"/>
    </w:p>
    <w:p w:rsidR="001745CB" w:rsidRPr="001745CB" w:rsidRDefault="00800CCD" w:rsidP="001745CB">
      <w:r>
        <w:t>Hier nur CRS beschreiben, in der Präsentation aber auch</w:t>
      </w:r>
      <w:r w:rsidR="001745CB">
        <w:t xml:space="preserve"> </w:t>
      </w:r>
      <w:proofErr w:type="spellStart"/>
      <w:r w:rsidR="001745CB">
        <w:t>Compressed</w:t>
      </w:r>
      <w:proofErr w:type="spellEnd"/>
      <w:r w:rsidR="001745CB">
        <w:t xml:space="preserve"> </w:t>
      </w:r>
      <w:proofErr w:type="spellStart"/>
      <w:r w:rsidR="001745CB">
        <w:t>Column</w:t>
      </w:r>
      <w:proofErr w:type="spellEnd"/>
      <w:r w:rsidR="001745CB">
        <w:t xml:space="preserve"> St</w:t>
      </w:r>
      <w:r w:rsidR="001745CB">
        <w:t>o</w:t>
      </w:r>
      <w:r w:rsidR="001745CB">
        <w:t xml:space="preserve">rage </w:t>
      </w:r>
      <w:r>
        <w:t>und sagen wieso wir uns für CRS entschieden haben</w:t>
      </w:r>
    </w:p>
    <w:p w:rsidR="00376B7C" w:rsidRPr="00376B7C" w:rsidRDefault="00376B7C" w:rsidP="00376B7C">
      <w:r>
        <w:t>Auszug aus Numerik-Skript:</w:t>
      </w:r>
    </w:p>
    <w:p w:rsidR="00376B7C" w:rsidRDefault="00376B7C" w:rsidP="00376B7C">
      <w:r>
        <w:rPr>
          <w:noProof/>
          <w:lang w:eastAsia="de-DE"/>
        </w:rPr>
        <w:drawing>
          <wp:inline distT="0" distB="0" distL="0" distR="0">
            <wp:extent cx="5753100" cy="1952625"/>
            <wp:effectExtent l="19050" t="0" r="0" b="0"/>
            <wp:docPr id="7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B7C" w:rsidRDefault="00376B7C" w:rsidP="00376B7C"/>
    <w:p w:rsidR="00376B7C" w:rsidRDefault="00376B7C" w:rsidP="00376B7C"/>
    <w:p w:rsidR="00376B7C" w:rsidRDefault="00376B7C" w:rsidP="00376B7C"/>
    <w:p w:rsidR="00376B7C" w:rsidRDefault="00376B7C" w:rsidP="00376B7C">
      <w:r>
        <w:rPr>
          <w:noProof/>
          <w:lang w:eastAsia="de-DE"/>
        </w:rPr>
        <w:drawing>
          <wp:inline distT="0" distB="0" distL="0" distR="0">
            <wp:extent cx="5753100" cy="3419475"/>
            <wp:effectExtent l="19050" t="0" r="0" b="0"/>
            <wp:docPr id="9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7F" w:rsidRDefault="00376B7C" w:rsidP="00A92465">
      <w:r>
        <w:rPr>
          <w:noProof/>
          <w:lang w:eastAsia="de-DE"/>
        </w:rPr>
        <w:lastRenderedPageBreak/>
        <w:drawing>
          <wp:inline distT="0" distB="0" distL="0" distR="0">
            <wp:extent cx="5753100" cy="4705350"/>
            <wp:effectExtent l="19050" t="0" r="0" b="0"/>
            <wp:docPr id="10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97F" w:rsidRDefault="0068197F" w:rsidP="0068197F">
      <w:pPr>
        <w:pStyle w:val="berschrift2"/>
      </w:pPr>
      <w:bookmarkStart w:id="5" w:name="_Toc472782719"/>
      <w:proofErr w:type="spellStart"/>
      <w:r>
        <w:t>Nassi</w:t>
      </w:r>
      <w:proofErr w:type="spellEnd"/>
      <w:r>
        <w:t>-</w:t>
      </w:r>
      <w:proofErr w:type="spellStart"/>
      <w:r>
        <w:t>Shneiderman</w:t>
      </w:r>
      <w:proofErr w:type="spellEnd"/>
      <w:r>
        <w:t>-Diagramme</w:t>
      </w:r>
      <w:bookmarkEnd w:id="5"/>
    </w:p>
    <w:p w:rsidR="00416BAE" w:rsidRPr="00877413" w:rsidRDefault="00416BAE" w:rsidP="00A92465">
      <w:pPr>
        <w:rPr>
          <w:rFonts w:eastAsiaTheme="majorEastAsia" w:cstheme="majorBidi"/>
          <w:b/>
          <w:bCs/>
          <w:sz w:val="28"/>
          <w:szCs w:val="26"/>
        </w:rPr>
      </w:pPr>
      <w:r w:rsidRPr="00877413">
        <w:br w:type="page"/>
      </w:r>
    </w:p>
    <w:p w:rsidR="00416BAE" w:rsidRDefault="007F4829" w:rsidP="00A92465">
      <w:pPr>
        <w:pStyle w:val="berschrift1"/>
      </w:pPr>
      <w:bookmarkStart w:id="6" w:name="_Toc472782720"/>
      <w:r>
        <w:lastRenderedPageBreak/>
        <w:t>Vektoriteration</w:t>
      </w:r>
      <w:r w:rsidR="00555B01">
        <w:t xml:space="preserve"> [KÜHNE]</w:t>
      </w:r>
      <w:bookmarkEnd w:id="6"/>
    </w:p>
    <w:p w:rsidR="00F8370C" w:rsidRPr="00F8370C" w:rsidRDefault="005B0B09" w:rsidP="00F8370C">
      <w:pPr>
        <w:pStyle w:val="berschrift2"/>
      </w:pPr>
      <w:bookmarkStart w:id="7" w:name="_Toc472782721"/>
      <w:r>
        <w:t>Grundlagen aus der linearen Algebra</w:t>
      </w:r>
      <w:bookmarkEnd w:id="7"/>
    </w:p>
    <w:p w:rsidR="007F4829" w:rsidRDefault="00AF7330" w:rsidP="00D82590">
      <w:pPr>
        <w:pStyle w:val="berschrift2"/>
      </w:pPr>
      <w:bookmarkStart w:id="8" w:name="_Toc472782722"/>
      <w:r>
        <w:t>Mathematischer Beweis</w:t>
      </w:r>
      <w:bookmarkEnd w:id="8"/>
    </w:p>
    <w:p w:rsidR="008D1111" w:rsidRDefault="00996FE2" w:rsidP="008D1111">
      <w:pPr>
        <w:pStyle w:val="berschrift2"/>
      </w:pPr>
      <w:bookmarkStart w:id="9" w:name="_Toc472782723"/>
      <w:proofErr w:type="spellStart"/>
      <w:r>
        <w:t>Nassi</w:t>
      </w:r>
      <w:proofErr w:type="spellEnd"/>
      <w:r>
        <w:t>-</w:t>
      </w:r>
      <w:proofErr w:type="spellStart"/>
      <w:r>
        <w:t>Shneiderman</w:t>
      </w:r>
      <w:proofErr w:type="spellEnd"/>
      <w:r>
        <w:t>-Diagramme</w:t>
      </w:r>
      <w:bookmarkEnd w:id="9"/>
    </w:p>
    <w:p w:rsidR="008D1111" w:rsidRPr="008D1111" w:rsidRDefault="008D1111" w:rsidP="008D1111">
      <w:r>
        <w:t xml:space="preserve">Dieser Abschnitt beinhaltet den Algorithmus </w:t>
      </w:r>
      <w:r w:rsidR="00B039FA">
        <w:t xml:space="preserve">der Vektoriteration </w:t>
      </w:r>
      <w:r>
        <w:t xml:space="preserve">in Form von </w:t>
      </w:r>
      <w:proofErr w:type="spellStart"/>
      <w:r>
        <w:t>Nassi</w:t>
      </w:r>
      <w:proofErr w:type="spellEnd"/>
      <w:r>
        <w:t>-</w:t>
      </w:r>
      <w:proofErr w:type="spellStart"/>
      <w:r>
        <w:t>Shneiderman</w:t>
      </w:r>
      <w:proofErr w:type="spellEnd"/>
      <w:r>
        <w:t xml:space="preserve">-Diagrammen. </w:t>
      </w:r>
      <w:r w:rsidR="00B039FA">
        <w:t xml:space="preserve">Dazu werden die benötigten Funktionen der Matrix-Vektor-Multiplikation, des euklidische </w:t>
      </w:r>
      <w:proofErr w:type="spellStart"/>
      <w:r w:rsidR="00B039FA">
        <w:t>Skalarpodukt</w:t>
      </w:r>
      <w:proofErr w:type="spellEnd"/>
      <w:r w:rsidR="00B039FA">
        <w:t xml:space="preserve"> und der Normalisierung eines Vektors ebenfalls in </w:t>
      </w:r>
      <w:proofErr w:type="spellStart"/>
      <w:r w:rsidR="00B039FA">
        <w:t>Struktogrammen</w:t>
      </w:r>
      <w:proofErr w:type="spellEnd"/>
      <w:r w:rsidR="00B039FA">
        <w:t xml:space="preserve"> abgebildet.</w:t>
      </w:r>
    </w:p>
    <w:p w:rsidR="00996FE2" w:rsidRDefault="00996FE2" w:rsidP="00996FE2">
      <w:pPr>
        <w:pStyle w:val="berschrift3"/>
        <w:rPr>
          <w:noProof/>
          <w:lang w:eastAsia="de-DE"/>
        </w:rPr>
      </w:pPr>
      <w:bookmarkStart w:id="10" w:name="_Toc472782724"/>
      <w:r>
        <w:rPr>
          <w:noProof/>
          <w:lang w:eastAsia="de-DE"/>
        </w:rPr>
        <w:t>Vektoriteration</w:t>
      </w:r>
      <w:bookmarkEnd w:id="10"/>
    </w:p>
    <w:p w:rsidR="005C0318" w:rsidRPr="005C0318" w:rsidRDefault="005C0318" w:rsidP="005C0318">
      <w:pPr>
        <w:rPr>
          <w:lang w:eastAsia="de-DE"/>
        </w:rPr>
      </w:pPr>
    </w:p>
    <w:p w:rsidR="00996FE2" w:rsidRPr="00996FE2" w:rsidRDefault="0068197F" w:rsidP="008D1111">
      <w:pPr>
        <w:jc w:val="center"/>
        <w:rPr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59450" cy="6888480"/>
            <wp:effectExtent l="19050" t="0" r="0" b="0"/>
            <wp:docPr id="5" name="Grafik 4" descr="Vektor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ktoriteratio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0C" w:rsidRDefault="007F4829" w:rsidP="00F8370C">
      <w:pPr>
        <w:pStyle w:val="berschrift3"/>
      </w:pPr>
      <w:bookmarkStart w:id="11" w:name="_Toc472782725"/>
      <w:r>
        <w:t xml:space="preserve">Matrix-Vektor-Multiplikation </w:t>
      </w:r>
      <w:r w:rsidR="00F414E2">
        <w:t>mit</w:t>
      </w:r>
      <w:r>
        <w:t xml:space="preserve"> CRS</w:t>
      </w:r>
      <w:bookmarkEnd w:id="11"/>
    </w:p>
    <w:p w:rsidR="00697C40" w:rsidRPr="00697C40" w:rsidRDefault="00697C40" w:rsidP="00697C40"/>
    <w:p w:rsidR="00697C40" w:rsidRPr="00697C40" w:rsidRDefault="00697C40" w:rsidP="00697C40">
      <w:r>
        <w:rPr>
          <w:noProof/>
          <w:lang w:eastAsia="de-DE"/>
        </w:rPr>
        <w:lastRenderedPageBreak/>
        <w:drawing>
          <wp:inline distT="0" distB="0" distL="0" distR="0">
            <wp:extent cx="5759450" cy="5194935"/>
            <wp:effectExtent l="19050" t="0" r="0" b="0"/>
            <wp:docPr id="8" name="Grafik 7" descr="CRS-Matrix-Vektor-Multiplik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S-Matrix-Vektor-Multiplikatio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29" w:rsidRDefault="007A7D5A" w:rsidP="007F4829">
      <w:pPr>
        <w:pStyle w:val="berschrift3"/>
      </w:pPr>
      <w:bookmarkStart w:id="12" w:name="_Toc472782726"/>
      <w:proofErr w:type="spellStart"/>
      <w:r>
        <w:t>Skalarprodukt</w:t>
      </w:r>
      <w:bookmarkEnd w:id="12"/>
      <w:proofErr w:type="spellEnd"/>
    </w:p>
    <w:p w:rsidR="00697C40" w:rsidRPr="00697C40" w:rsidRDefault="00697C40" w:rsidP="00697C40"/>
    <w:p w:rsidR="007A7D5A" w:rsidRDefault="00697C40" w:rsidP="008D11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4019550" cy="2295525"/>
            <wp:effectExtent l="19050" t="0" r="0" b="0"/>
            <wp:docPr id="12" name="Grafik 11" descr="Skalarprod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larprodukt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A" w:rsidRPr="007A7D5A" w:rsidRDefault="007A7D5A" w:rsidP="007A7D5A">
      <w:pPr>
        <w:pStyle w:val="berschrift3"/>
      </w:pPr>
      <w:bookmarkStart w:id="13" w:name="_Toc472782727"/>
      <w:r>
        <w:lastRenderedPageBreak/>
        <w:t>normalisierter Vektor</w:t>
      </w:r>
      <w:bookmarkEnd w:id="13"/>
    </w:p>
    <w:p w:rsidR="00B2507F" w:rsidRPr="00B2507F" w:rsidRDefault="008D1111" w:rsidP="008D1111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476625" cy="2981325"/>
            <wp:effectExtent l="19050" t="0" r="9525" b="0"/>
            <wp:docPr id="13" name="Grafik 12" descr="Normalisierter-Vek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sierter-Vektor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04" w:rsidRDefault="006941FC" w:rsidP="00A92465">
      <w:pPr>
        <w:spacing w:line="276" w:lineRule="auto"/>
      </w:pPr>
      <w:r w:rsidRPr="00877413">
        <w:br w:type="page"/>
      </w:r>
    </w:p>
    <w:p w:rsidR="006941FC" w:rsidRDefault="00E048DF" w:rsidP="00E048DF">
      <w:pPr>
        <w:pStyle w:val="berschrift1"/>
      </w:pPr>
      <w:bookmarkStart w:id="14" w:name="_Toc472782728"/>
      <w:r>
        <w:lastRenderedPageBreak/>
        <w:t>Testfälle</w:t>
      </w:r>
      <w:bookmarkEnd w:id="14"/>
    </w:p>
    <w:p w:rsidR="006941FC" w:rsidRPr="00877413" w:rsidRDefault="006941FC" w:rsidP="00A92465">
      <w:pPr>
        <w:spacing w:line="276" w:lineRule="auto"/>
        <w:sectPr w:rsidR="006941FC" w:rsidRPr="00877413" w:rsidSect="00DE0982">
          <w:headerReference w:type="default" r:id="rId19"/>
          <w:footerReference w:type="default" r:id="rId20"/>
          <w:pgSz w:w="11906" w:h="16838" w:code="9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 w:rsidRPr="00877413">
        <w:br w:type="page"/>
      </w:r>
    </w:p>
    <w:p w:rsidR="004A139D" w:rsidRPr="00877413" w:rsidRDefault="004A139D" w:rsidP="00A92465">
      <w:pPr>
        <w:pStyle w:val="berschrift1"/>
        <w:numPr>
          <w:ilvl w:val="0"/>
          <w:numId w:val="0"/>
        </w:numPr>
      </w:pPr>
      <w:bookmarkStart w:id="15" w:name="_Toc472782729"/>
      <w:r w:rsidRPr="00877413">
        <w:lastRenderedPageBreak/>
        <w:t>Abkürzungsverzeichnis</w:t>
      </w:r>
      <w:bookmarkEnd w:id="15"/>
    </w:p>
    <w:tbl>
      <w:tblPr>
        <w:tblStyle w:val="Tabellengitternetz"/>
        <w:tblW w:w="0" w:type="auto"/>
        <w:tblLook w:val="04A0"/>
      </w:tblPr>
      <w:tblGrid>
        <w:gridCol w:w="2093"/>
        <w:gridCol w:w="5984"/>
      </w:tblGrid>
      <w:tr w:rsidR="00974FA1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974FA1" w:rsidRPr="00877413" w:rsidRDefault="007F4829" w:rsidP="00BE1540">
            <w:r>
              <w:t>CRS</w:t>
            </w:r>
          </w:p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974FA1" w:rsidRPr="00877413" w:rsidRDefault="007F4829" w:rsidP="00BE1540">
            <w:proofErr w:type="spellStart"/>
            <w:r>
              <w:t>Compressed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  <w:r>
              <w:t xml:space="preserve"> Storage</w:t>
            </w:r>
          </w:p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296340" w:rsidP="00BE1540">
            <w:r>
              <w:t>EVA</w:t>
            </w:r>
          </w:p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296340" w:rsidP="00BE1540">
            <w:r>
              <w:t>Eingabe, Verarbeitung, Ausgabe</w:t>
            </w:r>
          </w:p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  <w:tr w:rsidR="007F4829" w:rsidRPr="00877413" w:rsidTr="00B33A40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  <w:tc>
          <w:tcPr>
            <w:tcW w:w="5984" w:type="dxa"/>
            <w:tcBorders>
              <w:top w:val="nil"/>
              <w:left w:val="nil"/>
              <w:bottom w:val="nil"/>
              <w:right w:val="nil"/>
            </w:tcBorders>
          </w:tcPr>
          <w:p w:rsidR="007F4829" w:rsidRPr="00877413" w:rsidRDefault="007F4829" w:rsidP="00BE1540"/>
        </w:tc>
      </w:tr>
    </w:tbl>
    <w:p w:rsidR="004A139D" w:rsidRDefault="004A139D" w:rsidP="00A92465">
      <w:pPr>
        <w:spacing w:line="276" w:lineRule="auto"/>
      </w:pPr>
      <w:r w:rsidRPr="00877413">
        <w:br w:type="page"/>
      </w:r>
    </w:p>
    <w:p w:rsidR="00A455FE" w:rsidRPr="00877413" w:rsidRDefault="007F4829" w:rsidP="00A92465">
      <w:pPr>
        <w:pStyle w:val="berschrift1"/>
        <w:numPr>
          <w:ilvl w:val="0"/>
          <w:numId w:val="0"/>
        </w:numPr>
      </w:pPr>
      <w:bookmarkStart w:id="16" w:name="_Toc472782730"/>
      <w:r>
        <w:lastRenderedPageBreak/>
        <w:t>Quellenverzeichnis</w:t>
      </w:r>
      <w:bookmarkEnd w:id="16"/>
    </w:p>
    <w:p w:rsidR="00464A58" w:rsidRDefault="00464A58" w:rsidP="00464A58">
      <w:pPr>
        <w:spacing w:line="276" w:lineRule="auto"/>
      </w:pPr>
      <w:r w:rsidRPr="00877413">
        <w:br w:type="page"/>
      </w:r>
    </w:p>
    <w:p w:rsidR="00464A58" w:rsidRPr="00877413" w:rsidRDefault="00464A58" w:rsidP="00464A58">
      <w:pPr>
        <w:pStyle w:val="berschrift1"/>
        <w:numPr>
          <w:ilvl w:val="0"/>
          <w:numId w:val="0"/>
        </w:numPr>
      </w:pPr>
      <w:bookmarkStart w:id="17" w:name="_Toc472782731"/>
      <w:r>
        <w:lastRenderedPageBreak/>
        <w:t>Anhang</w:t>
      </w:r>
      <w:bookmarkEnd w:id="17"/>
    </w:p>
    <w:sectPr w:rsidR="00464A58" w:rsidRPr="00877413" w:rsidSect="00DA6A04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203" w:rsidRDefault="00CF7203" w:rsidP="00890B8A">
      <w:pPr>
        <w:spacing w:after="0"/>
      </w:pPr>
      <w:r>
        <w:separator/>
      </w:r>
    </w:p>
  </w:endnote>
  <w:endnote w:type="continuationSeparator" w:id="0">
    <w:p w:rsidR="00CF7203" w:rsidRDefault="00CF7203" w:rsidP="00890B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04333"/>
      <w:docPartObj>
        <w:docPartGallery w:val="Page Numbers (Bottom of Page)"/>
        <w:docPartUnique/>
      </w:docPartObj>
    </w:sdtPr>
    <w:sdtContent>
      <w:p w:rsidR="00C01F8C" w:rsidRDefault="00F966FA" w:rsidP="001576D7">
        <w:pPr>
          <w:pStyle w:val="Fuzeile"/>
          <w:jc w:val="right"/>
        </w:pPr>
        <w:fldSimple w:instr="PAGE   \* MERGEFORMAT">
          <w:r w:rsidR="00E258C4">
            <w:rPr>
              <w:noProof/>
            </w:rPr>
            <w:t>i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7405971"/>
      <w:docPartObj>
        <w:docPartGallery w:val="Page Numbers (Bottom of Page)"/>
        <w:docPartUnique/>
      </w:docPartObj>
    </w:sdtPr>
    <w:sdtContent>
      <w:p w:rsidR="00C01F8C" w:rsidRDefault="00F966FA" w:rsidP="001576D7">
        <w:pPr>
          <w:pStyle w:val="Fuzeile"/>
          <w:tabs>
            <w:tab w:val="clear" w:pos="9072"/>
            <w:tab w:val="right" w:pos="7938"/>
          </w:tabs>
          <w:jc w:val="right"/>
        </w:pPr>
        <w:fldSimple w:instr="PAGE   \* MERGEFORMAT">
          <w:r w:rsidR="00E258C4">
            <w:rPr>
              <w:noProof/>
            </w:rPr>
            <w:t>9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654098"/>
      <w:docPartObj>
        <w:docPartGallery w:val="Page Numbers (Bottom of Page)"/>
        <w:docPartUnique/>
      </w:docPartObj>
    </w:sdtPr>
    <w:sdtContent>
      <w:p w:rsidR="00C01F8C" w:rsidRDefault="00F966FA" w:rsidP="001576D7">
        <w:pPr>
          <w:pStyle w:val="Fuzeile"/>
          <w:tabs>
            <w:tab w:val="clear" w:pos="9072"/>
            <w:tab w:val="right" w:pos="7938"/>
          </w:tabs>
          <w:jc w:val="right"/>
        </w:pPr>
        <w:fldSimple w:instr="PAGE   \* MERGEFORMAT">
          <w:r w:rsidR="00E258C4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203" w:rsidRDefault="00CF7203" w:rsidP="00890B8A">
      <w:pPr>
        <w:spacing w:after="0"/>
      </w:pPr>
      <w:r>
        <w:separator/>
      </w:r>
    </w:p>
  </w:footnote>
  <w:footnote w:type="continuationSeparator" w:id="0">
    <w:p w:rsidR="00CF7203" w:rsidRDefault="00CF7203" w:rsidP="00890B8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8C" w:rsidRDefault="00F966FA" w:rsidP="00DA6A04">
    <w:pPr>
      <w:pStyle w:val="Kopfzeile"/>
      <w:pBdr>
        <w:bottom w:val="single" w:sz="4" w:space="1" w:color="auto"/>
      </w:pBdr>
      <w:jc w:val="right"/>
    </w:pPr>
    <w:fldSimple w:instr=" STYLEREF  Titel  \* MERGEFORMAT ">
      <w:r w:rsidR="00E258C4">
        <w:rPr>
          <w:noProof/>
        </w:rPr>
        <w:t>„Berechnung des größten Eigenwertes einer reellen, symmetrischen und dünn besetzten Matrix“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8C" w:rsidRDefault="00F966FA" w:rsidP="00C15776">
    <w:pPr>
      <w:pStyle w:val="Kopfzeile"/>
      <w:pBdr>
        <w:bottom w:val="single" w:sz="4" w:space="1" w:color="auto"/>
      </w:pBdr>
      <w:tabs>
        <w:tab w:val="clear" w:pos="4536"/>
        <w:tab w:val="center" w:pos="1134"/>
      </w:tabs>
      <w:jc w:val="right"/>
    </w:pPr>
    <w:fldSimple w:instr=" STYLEREF  &quot;Überschrift 1&quot; \r  \* MERGEFORMAT ">
      <w:r w:rsidR="00E258C4">
        <w:rPr>
          <w:noProof/>
        </w:rPr>
        <w:t>5</w:t>
      </w:r>
    </w:fldSimple>
    <w:r w:rsidR="00C01F8C">
      <w:t xml:space="preserve">  </w:t>
    </w:r>
    <w:fldSimple w:instr=" STYLEREF  &quot;Überschrift 1&quot;  \* MERGEFORMAT ">
      <w:r w:rsidR="00E258C4">
        <w:rPr>
          <w:noProof/>
        </w:rPr>
        <w:t>Testfälle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8C" w:rsidRDefault="00F966FA" w:rsidP="00C15776">
    <w:pPr>
      <w:pStyle w:val="Kopfzeile"/>
      <w:pBdr>
        <w:bottom w:val="single" w:sz="4" w:space="1" w:color="auto"/>
      </w:pBdr>
      <w:tabs>
        <w:tab w:val="clear" w:pos="4536"/>
        <w:tab w:val="center" w:pos="1134"/>
      </w:tabs>
      <w:jc w:val="right"/>
    </w:pPr>
    <w:fldSimple w:instr=" STYLEREF  &quot;Überschrift 1&quot;  \* MERGEFORMAT ">
      <w:r w:rsidR="00E258C4">
        <w:rPr>
          <w:noProof/>
        </w:rPr>
        <w:t>Anhang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2F4168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E60237"/>
    <w:multiLevelType w:val="hybridMultilevel"/>
    <w:tmpl w:val="3D4AC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11E7"/>
    <w:multiLevelType w:val="hybridMultilevel"/>
    <w:tmpl w:val="E892A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53D85"/>
    <w:multiLevelType w:val="hybridMultilevel"/>
    <w:tmpl w:val="BC1AB4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00E0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8887314"/>
    <w:multiLevelType w:val="hybridMultilevel"/>
    <w:tmpl w:val="2442781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A1737B5"/>
    <w:multiLevelType w:val="hybridMultilevel"/>
    <w:tmpl w:val="56009316"/>
    <w:lvl w:ilvl="0" w:tplc="926A9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2473F"/>
    <w:multiLevelType w:val="hybridMultilevel"/>
    <w:tmpl w:val="07C8DF7A"/>
    <w:lvl w:ilvl="0" w:tplc="7D8CD3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2010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33E01E2"/>
    <w:multiLevelType w:val="hybridMultilevel"/>
    <w:tmpl w:val="F8B84B34"/>
    <w:lvl w:ilvl="0" w:tplc="518CBBF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6AC67663"/>
    <w:multiLevelType w:val="hybridMultilevel"/>
    <w:tmpl w:val="EE305074"/>
    <w:lvl w:ilvl="0" w:tplc="062E59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11B54"/>
    <w:multiLevelType w:val="hybridMultilevel"/>
    <w:tmpl w:val="821006E8"/>
    <w:lvl w:ilvl="0" w:tplc="706071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910FC9"/>
    <w:multiLevelType w:val="hybridMultilevel"/>
    <w:tmpl w:val="A7FABCD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autoHyphenation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351FEF"/>
    <w:rsid w:val="00000BE9"/>
    <w:rsid w:val="00001027"/>
    <w:rsid w:val="0000165B"/>
    <w:rsid w:val="00001736"/>
    <w:rsid w:val="00001D30"/>
    <w:rsid w:val="00001FFD"/>
    <w:rsid w:val="000031FC"/>
    <w:rsid w:val="00003504"/>
    <w:rsid w:val="00003C68"/>
    <w:rsid w:val="00003D85"/>
    <w:rsid w:val="00003E57"/>
    <w:rsid w:val="0000470A"/>
    <w:rsid w:val="0000595F"/>
    <w:rsid w:val="00006429"/>
    <w:rsid w:val="00006909"/>
    <w:rsid w:val="0000716A"/>
    <w:rsid w:val="00007179"/>
    <w:rsid w:val="00010A56"/>
    <w:rsid w:val="00011F51"/>
    <w:rsid w:val="00011FA5"/>
    <w:rsid w:val="0001218A"/>
    <w:rsid w:val="00012921"/>
    <w:rsid w:val="0001310B"/>
    <w:rsid w:val="00013BF6"/>
    <w:rsid w:val="00014B43"/>
    <w:rsid w:val="0001521D"/>
    <w:rsid w:val="00015320"/>
    <w:rsid w:val="0001532F"/>
    <w:rsid w:val="000154C2"/>
    <w:rsid w:val="00016CF9"/>
    <w:rsid w:val="00016FB6"/>
    <w:rsid w:val="000174F1"/>
    <w:rsid w:val="00017B6E"/>
    <w:rsid w:val="00017BD9"/>
    <w:rsid w:val="00020497"/>
    <w:rsid w:val="00020E59"/>
    <w:rsid w:val="00021762"/>
    <w:rsid w:val="00021B4C"/>
    <w:rsid w:val="00021E37"/>
    <w:rsid w:val="0002369B"/>
    <w:rsid w:val="00024738"/>
    <w:rsid w:val="00024D6C"/>
    <w:rsid w:val="00024DCC"/>
    <w:rsid w:val="000266C4"/>
    <w:rsid w:val="00026788"/>
    <w:rsid w:val="000267FF"/>
    <w:rsid w:val="00026E3A"/>
    <w:rsid w:val="00027500"/>
    <w:rsid w:val="0003000E"/>
    <w:rsid w:val="0003030A"/>
    <w:rsid w:val="000304D8"/>
    <w:rsid w:val="00030A14"/>
    <w:rsid w:val="00032662"/>
    <w:rsid w:val="00032AA4"/>
    <w:rsid w:val="00032AD7"/>
    <w:rsid w:val="000343F3"/>
    <w:rsid w:val="00035309"/>
    <w:rsid w:val="00035649"/>
    <w:rsid w:val="00035752"/>
    <w:rsid w:val="00035AC8"/>
    <w:rsid w:val="00035CAA"/>
    <w:rsid w:val="0003668A"/>
    <w:rsid w:val="0003707C"/>
    <w:rsid w:val="0003766B"/>
    <w:rsid w:val="00040ACD"/>
    <w:rsid w:val="00041830"/>
    <w:rsid w:val="00041D01"/>
    <w:rsid w:val="00041E01"/>
    <w:rsid w:val="00042467"/>
    <w:rsid w:val="000428FC"/>
    <w:rsid w:val="00042941"/>
    <w:rsid w:val="00042F12"/>
    <w:rsid w:val="00043866"/>
    <w:rsid w:val="0004397E"/>
    <w:rsid w:val="000440D7"/>
    <w:rsid w:val="00045A99"/>
    <w:rsid w:val="00045B3B"/>
    <w:rsid w:val="00046ACB"/>
    <w:rsid w:val="00050887"/>
    <w:rsid w:val="00051151"/>
    <w:rsid w:val="000511E8"/>
    <w:rsid w:val="00051874"/>
    <w:rsid w:val="00051BC4"/>
    <w:rsid w:val="00052058"/>
    <w:rsid w:val="0005273D"/>
    <w:rsid w:val="000528A9"/>
    <w:rsid w:val="0005328F"/>
    <w:rsid w:val="00053A54"/>
    <w:rsid w:val="00053F62"/>
    <w:rsid w:val="0005464A"/>
    <w:rsid w:val="000546D7"/>
    <w:rsid w:val="0005470D"/>
    <w:rsid w:val="0005492E"/>
    <w:rsid w:val="0005494E"/>
    <w:rsid w:val="00054D01"/>
    <w:rsid w:val="00055EDA"/>
    <w:rsid w:val="000561D2"/>
    <w:rsid w:val="000563ED"/>
    <w:rsid w:val="00056DB0"/>
    <w:rsid w:val="0006079B"/>
    <w:rsid w:val="00061315"/>
    <w:rsid w:val="0006177F"/>
    <w:rsid w:val="000623D5"/>
    <w:rsid w:val="00062F63"/>
    <w:rsid w:val="00063F28"/>
    <w:rsid w:val="00064026"/>
    <w:rsid w:val="00064ABC"/>
    <w:rsid w:val="00064E60"/>
    <w:rsid w:val="00065183"/>
    <w:rsid w:val="000657DB"/>
    <w:rsid w:val="000664E1"/>
    <w:rsid w:val="00066D71"/>
    <w:rsid w:val="00067098"/>
    <w:rsid w:val="00067133"/>
    <w:rsid w:val="0007117F"/>
    <w:rsid w:val="00071412"/>
    <w:rsid w:val="0007291A"/>
    <w:rsid w:val="000729A4"/>
    <w:rsid w:val="000737C1"/>
    <w:rsid w:val="000739AC"/>
    <w:rsid w:val="00073B20"/>
    <w:rsid w:val="00073E6B"/>
    <w:rsid w:val="0007411A"/>
    <w:rsid w:val="0007590D"/>
    <w:rsid w:val="00075FA7"/>
    <w:rsid w:val="000763F6"/>
    <w:rsid w:val="00076432"/>
    <w:rsid w:val="0007661F"/>
    <w:rsid w:val="000768D1"/>
    <w:rsid w:val="00076C26"/>
    <w:rsid w:val="00076C39"/>
    <w:rsid w:val="00080055"/>
    <w:rsid w:val="000802E5"/>
    <w:rsid w:val="00080465"/>
    <w:rsid w:val="000806E2"/>
    <w:rsid w:val="000809B9"/>
    <w:rsid w:val="00082AC9"/>
    <w:rsid w:val="00083F89"/>
    <w:rsid w:val="00084330"/>
    <w:rsid w:val="000854A3"/>
    <w:rsid w:val="000869CF"/>
    <w:rsid w:val="00087A6B"/>
    <w:rsid w:val="0009039B"/>
    <w:rsid w:val="00090634"/>
    <w:rsid w:val="00090BDB"/>
    <w:rsid w:val="00090D5D"/>
    <w:rsid w:val="000916B2"/>
    <w:rsid w:val="00092263"/>
    <w:rsid w:val="000922A0"/>
    <w:rsid w:val="00092A8B"/>
    <w:rsid w:val="00092D08"/>
    <w:rsid w:val="00093936"/>
    <w:rsid w:val="00093E10"/>
    <w:rsid w:val="00093F4F"/>
    <w:rsid w:val="00094A0E"/>
    <w:rsid w:val="0009511D"/>
    <w:rsid w:val="0009529B"/>
    <w:rsid w:val="00095730"/>
    <w:rsid w:val="00096FBE"/>
    <w:rsid w:val="00097B5F"/>
    <w:rsid w:val="000A09FE"/>
    <w:rsid w:val="000A1234"/>
    <w:rsid w:val="000A18DB"/>
    <w:rsid w:val="000A20D7"/>
    <w:rsid w:val="000A2745"/>
    <w:rsid w:val="000A28E0"/>
    <w:rsid w:val="000A3C9F"/>
    <w:rsid w:val="000A3F7C"/>
    <w:rsid w:val="000A43F7"/>
    <w:rsid w:val="000A50F6"/>
    <w:rsid w:val="000A5DFD"/>
    <w:rsid w:val="000A60E9"/>
    <w:rsid w:val="000A6E75"/>
    <w:rsid w:val="000A6EDA"/>
    <w:rsid w:val="000A7897"/>
    <w:rsid w:val="000A7B3E"/>
    <w:rsid w:val="000A7FB3"/>
    <w:rsid w:val="000B0016"/>
    <w:rsid w:val="000B05F7"/>
    <w:rsid w:val="000B168C"/>
    <w:rsid w:val="000B1CF2"/>
    <w:rsid w:val="000B350F"/>
    <w:rsid w:val="000B3BA7"/>
    <w:rsid w:val="000B3D29"/>
    <w:rsid w:val="000B4452"/>
    <w:rsid w:val="000B465B"/>
    <w:rsid w:val="000B46F6"/>
    <w:rsid w:val="000B5490"/>
    <w:rsid w:val="000B57D3"/>
    <w:rsid w:val="000B6105"/>
    <w:rsid w:val="000B6C46"/>
    <w:rsid w:val="000B7A50"/>
    <w:rsid w:val="000C011B"/>
    <w:rsid w:val="000C028C"/>
    <w:rsid w:val="000C0BAE"/>
    <w:rsid w:val="000C1260"/>
    <w:rsid w:val="000C3012"/>
    <w:rsid w:val="000C3C17"/>
    <w:rsid w:val="000C42E5"/>
    <w:rsid w:val="000C62D2"/>
    <w:rsid w:val="000D0026"/>
    <w:rsid w:val="000D0339"/>
    <w:rsid w:val="000D05FB"/>
    <w:rsid w:val="000D11F8"/>
    <w:rsid w:val="000D1247"/>
    <w:rsid w:val="000D1C40"/>
    <w:rsid w:val="000D2169"/>
    <w:rsid w:val="000D2858"/>
    <w:rsid w:val="000D297C"/>
    <w:rsid w:val="000D3119"/>
    <w:rsid w:val="000D5014"/>
    <w:rsid w:val="000D50B1"/>
    <w:rsid w:val="000D5373"/>
    <w:rsid w:val="000D5B4E"/>
    <w:rsid w:val="000D6A14"/>
    <w:rsid w:val="000D6FAF"/>
    <w:rsid w:val="000E131F"/>
    <w:rsid w:val="000E1601"/>
    <w:rsid w:val="000E1889"/>
    <w:rsid w:val="000E3D27"/>
    <w:rsid w:val="000E3FF6"/>
    <w:rsid w:val="000E4AAB"/>
    <w:rsid w:val="000E4F83"/>
    <w:rsid w:val="000E506C"/>
    <w:rsid w:val="000E58C0"/>
    <w:rsid w:val="000E595C"/>
    <w:rsid w:val="000E64E2"/>
    <w:rsid w:val="000E6512"/>
    <w:rsid w:val="000E662C"/>
    <w:rsid w:val="000E7089"/>
    <w:rsid w:val="000F001B"/>
    <w:rsid w:val="000F017A"/>
    <w:rsid w:val="000F0F1C"/>
    <w:rsid w:val="000F1502"/>
    <w:rsid w:val="000F23A3"/>
    <w:rsid w:val="000F2785"/>
    <w:rsid w:val="000F2A94"/>
    <w:rsid w:val="000F2D98"/>
    <w:rsid w:val="000F3691"/>
    <w:rsid w:val="000F4229"/>
    <w:rsid w:val="000F44FE"/>
    <w:rsid w:val="000F4718"/>
    <w:rsid w:val="000F479F"/>
    <w:rsid w:val="000F5B2C"/>
    <w:rsid w:val="000F6175"/>
    <w:rsid w:val="000F6418"/>
    <w:rsid w:val="000F755D"/>
    <w:rsid w:val="000F7D3A"/>
    <w:rsid w:val="001000DA"/>
    <w:rsid w:val="001001AF"/>
    <w:rsid w:val="00100620"/>
    <w:rsid w:val="0010092E"/>
    <w:rsid w:val="00101381"/>
    <w:rsid w:val="001015A1"/>
    <w:rsid w:val="0010163C"/>
    <w:rsid w:val="00102475"/>
    <w:rsid w:val="00104653"/>
    <w:rsid w:val="001046D0"/>
    <w:rsid w:val="00104F1F"/>
    <w:rsid w:val="00104F76"/>
    <w:rsid w:val="001056E3"/>
    <w:rsid w:val="00105F1F"/>
    <w:rsid w:val="00106CE4"/>
    <w:rsid w:val="00106E00"/>
    <w:rsid w:val="00106E22"/>
    <w:rsid w:val="00110101"/>
    <w:rsid w:val="00110A0E"/>
    <w:rsid w:val="0011136A"/>
    <w:rsid w:val="001115F7"/>
    <w:rsid w:val="00111708"/>
    <w:rsid w:val="00112504"/>
    <w:rsid w:val="00112763"/>
    <w:rsid w:val="00112D96"/>
    <w:rsid w:val="00113178"/>
    <w:rsid w:val="00113530"/>
    <w:rsid w:val="00113EA7"/>
    <w:rsid w:val="00114073"/>
    <w:rsid w:val="0011422F"/>
    <w:rsid w:val="00114C11"/>
    <w:rsid w:val="00116071"/>
    <w:rsid w:val="001164E4"/>
    <w:rsid w:val="00116FCD"/>
    <w:rsid w:val="00117155"/>
    <w:rsid w:val="001172FA"/>
    <w:rsid w:val="00120095"/>
    <w:rsid w:val="00120194"/>
    <w:rsid w:val="00120486"/>
    <w:rsid w:val="001205BA"/>
    <w:rsid w:val="001218A3"/>
    <w:rsid w:val="00122555"/>
    <w:rsid w:val="00122D64"/>
    <w:rsid w:val="00123290"/>
    <w:rsid w:val="00124FC7"/>
    <w:rsid w:val="001261C9"/>
    <w:rsid w:val="001268E3"/>
    <w:rsid w:val="001269B8"/>
    <w:rsid w:val="00126D77"/>
    <w:rsid w:val="001278D8"/>
    <w:rsid w:val="001315FE"/>
    <w:rsid w:val="00132C27"/>
    <w:rsid w:val="00133689"/>
    <w:rsid w:val="00133DF0"/>
    <w:rsid w:val="00133E86"/>
    <w:rsid w:val="00133EB5"/>
    <w:rsid w:val="0013454E"/>
    <w:rsid w:val="00134A37"/>
    <w:rsid w:val="00134C0B"/>
    <w:rsid w:val="00134EC2"/>
    <w:rsid w:val="00135253"/>
    <w:rsid w:val="00135E93"/>
    <w:rsid w:val="001376E0"/>
    <w:rsid w:val="00140413"/>
    <w:rsid w:val="00140DFA"/>
    <w:rsid w:val="0014130D"/>
    <w:rsid w:val="00141416"/>
    <w:rsid w:val="00141539"/>
    <w:rsid w:val="0014160E"/>
    <w:rsid w:val="00141ED8"/>
    <w:rsid w:val="00142057"/>
    <w:rsid w:val="0014211B"/>
    <w:rsid w:val="00142F30"/>
    <w:rsid w:val="0014324E"/>
    <w:rsid w:val="00143294"/>
    <w:rsid w:val="001432EE"/>
    <w:rsid w:val="001433F3"/>
    <w:rsid w:val="00143728"/>
    <w:rsid w:val="00144070"/>
    <w:rsid w:val="001443EA"/>
    <w:rsid w:val="00144CCF"/>
    <w:rsid w:val="00144FD4"/>
    <w:rsid w:val="00146BA5"/>
    <w:rsid w:val="00146C76"/>
    <w:rsid w:val="00147212"/>
    <w:rsid w:val="00147599"/>
    <w:rsid w:val="001508EF"/>
    <w:rsid w:val="0015168D"/>
    <w:rsid w:val="00151982"/>
    <w:rsid w:val="00152316"/>
    <w:rsid w:val="00152834"/>
    <w:rsid w:val="0015312F"/>
    <w:rsid w:val="00153263"/>
    <w:rsid w:val="00153E0B"/>
    <w:rsid w:val="00153F59"/>
    <w:rsid w:val="00154CF6"/>
    <w:rsid w:val="00155264"/>
    <w:rsid w:val="0015542D"/>
    <w:rsid w:val="00155E87"/>
    <w:rsid w:val="00156029"/>
    <w:rsid w:val="00156340"/>
    <w:rsid w:val="001576D7"/>
    <w:rsid w:val="0015777A"/>
    <w:rsid w:val="00160E71"/>
    <w:rsid w:val="00161327"/>
    <w:rsid w:val="0016165B"/>
    <w:rsid w:val="00161CCC"/>
    <w:rsid w:val="00162B09"/>
    <w:rsid w:val="00163F9D"/>
    <w:rsid w:val="001647BC"/>
    <w:rsid w:val="00165B31"/>
    <w:rsid w:val="00165F27"/>
    <w:rsid w:val="00167382"/>
    <w:rsid w:val="001700F7"/>
    <w:rsid w:val="001707B2"/>
    <w:rsid w:val="00170CF1"/>
    <w:rsid w:val="001732F5"/>
    <w:rsid w:val="00173464"/>
    <w:rsid w:val="001734C6"/>
    <w:rsid w:val="001745CB"/>
    <w:rsid w:val="00174890"/>
    <w:rsid w:val="001752EB"/>
    <w:rsid w:val="001757A8"/>
    <w:rsid w:val="00175B37"/>
    <w:rsid w:val="00175B6C"/>
    <w:rsid w:val="001761C1"/>
    <w:rsid w:val="001761D1"/>
    <w:rsid w:val="001763B7"/>
    <w:rsid w:val="00176A65"/>
    <w:rsid w:val="00180CBA"/>
    <w:rsid w:val="00181D54"/>
    <w:rsid w:val="0018238F"/>
    <w:rsid w:val="001825ED"/>
    <w:rsid w:val="0018295C"/>
    <w:rsid w:val="00182D28"/>
    <w:rsid w:val="001831AC"/>
    <w:rsid w:val="001837A0"/>
    <w:rsid w:val="00183E09"/>
    <w:rsid w:val="00183E9B"/>
    <w:rsid w:val="00184226"/>
    <w:rsid w:val="00184AAB"/>
    <w:rsid w:val="00184E26"/>
    <w:rsid w:val="00186148"/>
    <w:rsid w:val="00186BFB"/>
    <w:rsid w:val="00186C1D"/>
    <w:rsid w:val="00187CFD"/>
    <w:rsid w:val="0019096D"/>
    <w:rsid w:val="00190EB4"/>
    <w:rsid w:val="001911BC"/>
    <w:rsid w:val="001922BD"/>
    <w:rsid w:val="00192364"/>
    <w:rsid w:val="00192806"/>
    <w:rsid w:val="00192C74"/>
    <w:rsid w:val="001933DC"/>
    <w:rsid w:val="00193C74"/>
    <w:rsid w:val="00196066"/>
    <w:rsid w:val="001961E9"/>
    <w:rsid w:val="00196371"/>
    <w:rsid w:val="00196EBD"/>
    <w:rsid w:val="00197293"/>
    <w:rsid w:val="00197D50"/>
    <w:rsid w:val="001A24DC"/>
    <w:rsid w:val="001A2EA0"/>
    <w:rsid w:val="001A3470"/>
    <w:rsid w:val="001A41A7"/>
    <w:rsid w:val="001A4B89"/>
    <w:rsid w:val="001A4F83"/>
    <w:rsid w:val="001A6545"/>
    <w:rsid w:val="001A6636"/>
    <w:rsid w:val="001A6DD1"/>
    <w:rsid w:val="001A70E3"/>
    <w:rsid w:val="001A7BA3"/>
    <w:rsid w:val="001B07AD"/>
    <w:rsid w:val="001B0BB9"/>
    <w:rsid w:val="001B11BB"/>
    <w:rsid w:val="001B19B9"/>
    <w:rsid w:val="001B220F"/>
    <w:rsid w:val="001B2549"/>
    <w:rsid w:val="001B271C"/>
    <w:rsid w:val="001B2BD0"/>
    <w:rsid w:val="001B2F6C"/>
    <w:rsid w:val="001B3594"/>
    <w:rsid w:val="001B3905"/>
    <w:rsid w:val="001B39C3"/>
    <w:rsid w:val="001B469B"/>
    <w:rsid w:val="001B4DA4"/>
    <w:rsid w:val="001B5852"/>
    <w:rsid w:val="001B5BB5"/>
    <w:rsid w:val="001B6982"/>
    <w:rsid w:val="001B6F06"/>
    <w:rsid w:val="001B779B"/>
    <w:rsid w:val="001B7F4B"/>
    <w:rsid w:val="001C0A69"/>
    <w:rsid w:val="001C145E"/>
    <w:rsid w:val="001C18E6"/>
    <w:rsid w:val="001C1DBB"/>
    <w:rsid w:val="001C1E45"/>
    <w:rsid w:val="001C1EBC"/>
    <w:rsid w:val="001C2CAB"/>
    <w:rsid w:val="001C2CE2"/>
    <w:rsid w:val="001C2E53"/>
    <w:rsid w:val="001C4282"/>
    <w:rsid w:val="001C46E9"/>
    <w:rsid w:val="001C4DE5"/>
    <w:rsid w:val="001C4ED7"/>
    <w:rsid w:val="001C5023"/>
    <w:rsid w:val="001C5AD4"/>
    <w:rsid w:val="001C603D"/>
    <w:rsid w:val="001C6073"/>
    <w:rsid w:val="001C60D7"/>
    <w:rsid w:val="001C6337"/>
    <w:rsid w:val="001C690C"/>
    <w:rsid w:val="001D0921"/>
    <w:rsid w:val="001D1498"/>
    <w:rsid w:val="001D1AEB"/>
    <w:rsid w:val="001D25F5"/>
    <w:rsid w:val="001D344D"/>
    <w:rsid w:val="001D3FF4"/>
    <w:rsid w:val="001D4142"/>
    <w:rsid w:val="001D4A0E"/>
    <w:rsid w:val="001D4CF4"/>
    <w:rsid w:val="001D6F2F"/>
    <w:rsid w:val="001D7A9D"/>
    <w:rsid w:val="001E17AA"/>
    <w:rsid w:val="001E21F7"/>
    <w:rsid w:val="001E2874"/>
    <w:rsid w:val="001E2B42"/>
    <w:rsid w:val="001E3BB5"/>
    <w:rsid w:val="001E4008"/>
    <w:rsid w:val="001E474C"/>
    <w:rsid w:val="001E4DD6"/>
    <w:rsid w:val="001E50E7"/>
    <w:rsid w:val="001E562B"/>
    <w:rsid w:val="001E6377"/>
    <w:rsid w:val="001E6788"/>
    <w:rsid w:val="001E6866"/>
    <w:rsid w:val="001E6AAF"/>
    <w:rsid w:val="001E7410"/>
    <w:rsid w:val="001E7452"/>
    <w:rsid w:val="001E776A"/>
    <w:rsid w:val="001E77E6"/>
    <w:rsid w:val="001F0C6E"/>
    <w:rsid w:val="001F1FC5"/>
    <w:rsid w:val="001F26DF"/>
    <w:rsid w:val="001F44ED"/>
    <w:rsid w:val="001F4962"/>
    <w:rsid w:val="001F5137"/>
    <w:rsid w:val="001F59AD"/>
    <w:rsid w:val="001F5B68"/>
    <w:rsid w:val="001F62A8"/>
    <w:rsid w:val="001F70FF"/>
    <w:rsid w:val="00200B7E"/>
    <w:rsid w:val="00200DB9"/>
    <w:rsid w:val="00202079"/>
    <w:rsid w:val="002022C7"/>
    <w:rsid w:val="00202811"/>
    <w:rsid w:val="002031BD"/>
    <w:rsid w:val="00203446"/>
    <w:rsid w:val="002036F7"/>
    <w:rsid w:val="00203718"/>
    <w:rsid w:val="0020372B"/>
    <w:rsid w:val="002039D2"/>
    <w:rsid w:val="002046CA"/>
    <w:rsid w:val="002047F8"/>
    <w:rsid w:val="0020485F"/>
    <w:rsid w:val="00204F99"/>
    <w:rsid w:val="0020524D"/>
    <w:rsid w:val="00205375"/>
    <w:rsid w:val="0020552F"/>
    <w:rsid w:val="0020598B"/>
    <w:rsid w:val="00205D49"/>
    <w:rsid w:val="00206091"/>
    <w:rsid w:val="00206BAE"/>
    <w:rsid w:val="0021002E"/>
    <w:rsid w:val="002102DE"/>
    <w:rsid w:val="0021041A"/>
    <w:rsid w:val="00210422"/>
    <w:rsid w:val="00210810"/>
    <w:rsid w:val="0021189A"/>
    <w:rsid w:val="00211E66"/>
    <w:rsid w:val="002129A6"/>
    <w:rsid w:val="002132F0"/>
    <w:rsid w:val="002137D6"/>
    <w:rsid w:val="00214422"/>
    <w:rsid w:val="002147F3"/>
    <w:rsid w:val="00214915"/>
    <w:rsid w:val="0021509E"/>
    <w:rsid w:val="00216F63"/>
    <w:rsid w:val="002171F5"/>
    <w:rsid w:val="00217DE2"/>
    <w:rsid w:val="00217E8A"/>
    <w:rsid w:val="00220546"/>
    <w:rsid w:val="0022097B"/>
    <w:rsid w:val="00220D8E"/>
    <w:rsid w:val="0022188A"/>
    <w:rsid w:val="00221C67"/>
    <w:rsid w:val="00221D7B"/>
    <w:rsid w:val="002221D6"/>
    <w:rsid w:val="0022241C"/>
    <w:rsid w:val="00223729"/>
    <w:rsid w:val="0022457E"/>
    <w:rsid w:val="002249FD"/>
    <w:rsid w:val="00224C64"/>
    <w:rsid w:val="00224F19"/>
    <w:rsid w:val="00230041"/>
    <w:rsid w:val="0023063D"/>
    <w:rsid w:val="00230D3A"/>
    <w:rsid w:val="00231171"/>
    <w:rsid w:val="0023164A"/>
    <w:rsid w:val="0023186B"/>
    <w:rsid w:val="00231D50"/>
    <w:rsid w:val="00232422"/>
    <w:rsid w:val="00232DFE"/>
    <w:rsid w:val="00233493"/>
    <w:rsid w:val="00233809"/>
    <w:rsid w:val="0023392C"/>
    <w:rsid w:val="002342FD"/>
    <w:rsid w:val="00234AE7"/>
    <w:rsid w:val="00234C3A"/>
    <w:rsid w:val="00234DB4"/>
    <w:rsid w:val="00235312"/>
    <w:rsid w:val="00235B15"/>
    <w:rsid w:val="00235C27"/>
    <w:rsid w:val="00236739"/>
    <w:rsid w:val="00236AD6"/>
    <w:rsid w:val="0023754B"/>
    <w:rsid w:val="00240573"/>
    <w:rsid w:val="00241339"/>
    <w:rsid w:val="00241627"/>
    <w:rsid w:val="00241825"/>
    <w:rsid w:val="00241B81"/>
    <w:rsid w:val="00242B33"/>
    <w:rsid w:val="00243EC9"/>
    <w:rsid w:val="00244E8B"/>
    <w:rsid w:val="00245180"/>
    <w:rsid w:val="00245689"/>
    <w:rsid w:val="002457BE"/>
    <w:rsid w:val="00245F3F"/>
    <w:rsid w:val="00246370"/>
    <w:rsid w:val="0024642F"/>
    <w:rsid w:val="002469F9"/>
    <w:rsid w:val="00246CCD"/>
    <w:rsid w:val="002507EF"/>
    <w:rsid w:val="00250C61"/>
    <w:rsid w:val="00250E65"/>
    <w:rsid w:val="00251ECE"/>
    <w:rsid w:val="00252137"/>
    <w:rsid w:val="00252749"/>
    <w:rsid w:val="00252DA7"/>
    <w:rsid w:val="00253EE0"/>
    <w:rsid w:val="00254152"/>
    <w:rsid w:val="002548B6"/>
    <w:rsid w:val="00255360"/>
    <w:rsid w:val="00255964"/>
    <w:rsid w:val="00255FF9"/>
    <w:rsid w:val="002566BC"/>
    <w:rsid w:val="0025717F"/>
    <w:rsid w:val="00257387"/>
    <w:rsid w:val="0025752E"/>
    <w:rsid w:val="00257785"/>
    <w:rsid w:val="0026025B"/>
    <w:rsid w:val="00260FF2"/>
    <w:rsid w:val="00261413"/>
    <w:rsid w:val="00261B2F"/>
    <w:rsid w:val="00261B36"/>
    <w:rsid w:val="00261D67"/>
    <w:rsid w:val="00262D89"/>
    <w:rsid w:val="00262FA2"/>
    <w:rsid w:val="00264285"/>
    <w:rsid w:val="00264AA0"/>
    <w:rsid w:val="00264CC9"/>
    <w:rsid w:val="00264D03"/>
    <w:rsid w:val="002654B3"/>
    <w:rsid w:val="00265960"/>
    <w:rsid w:val="00265E53"/>
    <w:rsid w:val="00266081"/>
    <w:rsid w:val="00266C23"/>
    <w:rsid w:val="00266F69"/>
    <w:rsid w:val="00267491"/>
    <w:rsid w:val="00267888"/>
    <w:rsid w:val="00272045"/>
    <w:rsid w:val="00272621"/>
    <w:rsid w:val="002731F9"/>
    <w:rsid w:val="00274098"/>
    <w:rsid w:val="00274D61"/>
    <w:rsid w:val="002750BE"/>
    <w:rsid w:val="0027623C"/>
    <w:rsid w:val="002762AB"/>
    <w:rsid w:val="00276451"/>
    <w:rsid w:val="0027680D"/>
    <w:rsid w:val="00276AB2"/>
    <w:rsid w:val="00276B28"/>
    <w:rsid w:val="00277055"/>
    <w:rsid w:val="00277FDB"/>
    <w:rsid w:val="002808D6"/>
    <w:rsid w:val="00280D77"/>
    <w:rsid w:val="00282708"/>
    <w:rsid w:val="00282CEF"/>
    <w:rsid w:val="00283121"/>
    <w:rsid w:val="00283158"/>
    <w:rsid w:val="00283D71"/>
    <w:rsid w:val="0028458E"/>
    <w:rsid w:val="002853F5"/>
    <w:rsid w:val="002859B2"/>
    <w:rsid w:val="002866DE"/>
    <w:rsid w:val="00286B66"/>
    <w:rsid w:val="00287596"/>
    <w:rsid w:val="00287751"/>
    <w:rsid w:val="0028778F"/>
    <w:rsid w:val="00290D66"/>
    <w:rsid w:val="00291742"/>
    <w:rsid w:val="002918D4"/>
    <w:rsid w:val="002925C9"/>
    <w:rsid w:val="00292CC2"/>
    <w:rsid w:val="002931C8"/>
    <w:rsid w:val="00293561"/>
    <w:rsid w:val="00293BA0"/>
    <w:rsid w:val="00293E48"/>
    <w:rsid w:val="00294AC2"/>
    <w:rsid w:val="002956DC"/>
    <w:rsid w:val="00295846"/>
    <w:rsid w:val="00296340"/>
    <w:rsid w:val="00296343"/>
    <w:rsid w:val="002967C5"/>
    <w:rsid w:val="00296C68"/>
    <w:rsid w:val="002A0597"/>
    <w:rsid w:val="002A0984"/>
    <w:rsid w:val="002A0996"/>
    <w:rsid w:val="002A0B0D"/>
    <w:rsid w:val="002A0CB0"/>
    <w:rsid w:val="002A0D76"/>
    <w:rsid w:val="002A0E02"/>
    <w:rsid w:val="002A10F4"/>
    <w:rsid w:val="002A2069"/>
    <w:rsid w:val="002A2155"/>
    <w:rsid w:val="002A3680"/>
    <w:rsid w:val="002A3821"/>
    <w:rsid w:val="002A3925"/>
    <w:rsid w:val="002A46A3"/>
    <w:rsid w:val="002A4E87"/>
    <w:rsid w:val="002A53F1"/>
    <w:rsid w:val="002A585D"/>
    <w:rsid w:val="002A5B59"/>
    <w:rsid w:val="002A5F27"/>
    <w:rsid w:val="002A6349"/>
    <w:rsid w:val="002A66BA"/>
    <w:rsid w:val="002A6838"/>
    <w:rsid w:val="002A6D20"/>
    <w:rsid w:val="002A7604"/>
    <w:rsid w:val="002A7B26"/>
    <w:rsid w:val="002A7D4B"/>
    <w:rsid w:val="002B0D23"/>
    <w:rsid w:val="002B12D2"/>
    <w:rsid w:val="002B1C4F"/>
    <w:rsid w:val="002B20FD"/>
    <w:rsid w:val="002B24E2"/>
    <w:rsid w:val="002B29F5"/>
    <w:rsid w:val="002B2CB6"/>
    <w:rsid w:val="002B33CA"/>
    <w:rsid w:val="002B42FB"/>
    <w:rsid w:val="002B4857"/>
    <w:rsid w:val="002B55AD"/>
    <w:rsid w:val="002B59E0"/>
    <w:rsid w:val="002B62BD"/>
    <w:rsid w:val="002B6D23"/>
    <w:rsid w:val="002C0839"/>
    <w:rsid w:val="002C10FB"/>
    <w:rsid w:val="002C1A39"/>
    <w:rsid w:val="002C1A41"/>
    <w:rsid w:val="002C1F42"/>
    <w:rsid w:val="002C2BFE"/>
    <w:rsid w:val="002C2E63"/>
    <w:rsid w:val="002C40A0"/>
    <w:rsid w:val="002C42B7"/>
    <w:rsid w:val="002C4CD4"/>
    <w:rsid w:val="002C5215"/>
    <w:rsid w:val="002C5F5B"/>
    <w:rsid w:val="002C6AD1"/>
    <w:rsid w:val="002C6D4B"/>
    <w:rsid w:val="002C6F4E"/>
    <w:rsid w:val="002C6FF9"/>
    <w:rsid w:val="002C7587"/>
    <w:rsid w:val="002C7FB2"/>
    <w:rsid w:val="002D12B7"/>
    <w:rsid w:val="002D1346"/>
    <w:rsid w:val="002D1F6A"/>
    <w:rsid w:val="002D3FE0"/>
    <w:rsid w:val="002D43F4"/>
    <w:rsid w:val="002D4EFB"/>
    <w:rsid w:val="002D51CA"/>
    <w:rsid w:val="002D5269"/>
    <w:rsid w:val="002D5641"/>
    <w:rsid w:val="002D575B"/>
    <w:rsid w:val="002D62D8"/>
    <w:rsid w:val="002D6BB6"/>
    <w:rsid w:val="002D71EE"/>
    <w:rsid w:val="002D7237"/>
    <w:rsid w:val="002E00F9"/>
    <w:rsid w:val="002E017A"/>
    <w:rsid w:val="002E0396"/>
    <w:rsid w:val="002E0D11"/>
    <w:rsid w:val="002E0EF7"/>
    <w:rsid w:val="002E15AE"/>
    <w:rsid w:val="002E1F89"/>
    <w:rsid w:val="002E221F"/>
    <w:rsid w:val="002E358D"/>
    <w:rsid w:val="002E5ACA"/>
    <w:rsid w:val="002E5C31"/>
    <w:rsid w:val="002E626F"/>
    <w:rsid w:val="002E7614"/>
    <w:rsid w:val="002F042D"/>
    <w:rsid w:val="002F0498"/>
    <w:rsid w:val="002F0CEA"/>
    <w:rsid w:val="002F124B"/>
    <w:rsid w:val="002F13CE"/>
    <w:rsid w:val="002F13EF"/>
    <w:rsid w:val="002F16FB"/>
    <w:rsid w:val="002F1960"/>
    <w:rsid w:val="002F1ECB"/>
    <w:rsid w:val="002F2680"/>
    <w:rsid w:val="002F273C"/>
    <w:rsid w:val="002F2C1B"/>
    <w:rsid w:val="002F2ED3"/>
    <w:rsid w:val="002F2F3D"/>
    <w:rsid w:val="002F2FBA"/>
    <w:rsid w:val="002F3283"/>
    <w:rsid w:val="002F5432"/>
    <w:rsid w:val="002F5CE2"/>
    <w:rsid w:val="002F7549"/>
    <w:rsid w:val="002F75FB"/>
    <w:rsid w:val="002F78CA"/>
    <w:rsid w:val="002F7B6A"/>
    <w:rsid w:val="003001DC"/>
    <w:rsid w:val="00300B32"/>
    <w:rsid w:val="00302DDD"/>
    <w:rsid w:val="00303403"/>
    <w:rsid w:val="0030341E"/>
    <w:rsid w:val="00303556"/>
    <w:rsid w:val="003039C9"/>
    <w:rsid w:val="00303D25"/>
    <w:rsid w:val="00304BBA"/>
    <w:rsid w:val="00304D0A"/>
    <w:rsid w:val="00304D92"/>
    <w:rsid w:val="00304E14"/>
    <w:rsid w:val="00305920"/>
    <w:rsid w:val="0030622A"/>
    <w:rsid w:val="00306562"/>
    <w:rsid w:val="00306DC8"/>
    <w:rsid w:val="00307752"/>
    <w:rsid w:val="003078B2"/>
    <w:rsid w:val="0031001D"/>
    <w:rsid w:val="003101C0"/>
    <w:rsid w:val="00310E8E"/>
    <w:rsid w:val="0031184B"/>
    <w:rsid w:val="00311ACE"/>
    <w:rsid w:val="00312A5F"/>
    <w:rsid w:val="003130A8"/>
    <w:rsid w:val="003133B2"/>
    <w:rsid w:val="003134B2"/>
    <w:rsid w:val="00313569"/>
    <w:rsid w:val="00314B1D"/>
    <w:rsid w:val="00314B2C"/>
    <w:rsid w:val="00315238"/>
    <w:rsid w:val="00315892"/>
    <w:rsid w:val="00315D44"/>
    <w:rsid w:val="00316892"/>
    <w:rsid w:val="00316D5C"/>
    <w:rsid w:val="00317139"/>
    <w:rsid w:val="00317994"/>
    <w:rsid w:val="003179E0"/>
    <w:rsid w:val="003202A6"/>
    <w:rsid w:val="00320D4F"/>
    <w:rsid w:val="00320FB9"/>
    <w:rsid w:val="0032166E"/>
    <w:rsid w:val="00322319"/>
    <w:rsid w:val="003229EE"/>
    <w:rsid w:val="003229FA"/>
    <w:rsid w:val="00323328"/>
    <w:rsid w:val="0032342A"/>
    <w:rsid w:val="0032486B"/>
    <w:rsid w:val="0032585B"/>
    <w:rsid w:val="00325B06"/>
    <w:rsid w:val="00326B9D"/>
    <w:rsid w:val="00326F39"/>
    <w:rsid w:val="00326FCD"/>
    <w:rsid w:val="00327896"/>
    <w:rsid w:val="00327EC4"/>
    <w:rsid w:val="003312F5"/>
    <w:rsid w:val="0033179B"/>
    <w:rsid w:val="00331838"/>
    <w:rsid w:val="00332745"/>
    <w:rsid w:val="00332994"/>
    <w:rsid w:val="00332E16"/>
    <w:rsid w:val="00332ECF"/>
    <w:rsid w:val="003335DE"/>
    <w:rsid w:val="003341EA"/>
    <w:rsid w:val="0033540E"/>
    <w:rsid w:val="00335638"/>
    <w:rsid w:val="0033671A"/>
    <w:rsid w:val="00336B01"/>
    <w:rsid w:val="0033729A"/>
    <w:rsid w:val="00337A1C"/>
    <w:rsid w:val="0034015B"/>
    <w:rsid w:val="0034070D"/>
    <w:rsid w:val="003412F9"/>
    <w:rsid w:val="00341355"/>
    <w:rsid w:val="00341373"/>
    <w:rsid w:val="003415E6"/>
    <w:rsid w:val="00341A5E"/>
    <w:rsid w:val="00343511"/>
    <w:rsid w:val="003441F3"/>
    <w:rsid w:val="00344394"/>
    <w:rsid w:val="00344EBC"/>
    <w:rsid w:val="00344F66"/>
    <w:rsid w:val="00345047"/>
    <w:rsid w:val="00346550"/>
    <w:rsid w:val="00346677"/>
    <w:rsid w:val="003474D6"/>
    <w:rsid w:val="003505C2"/>
    <w:rsid w:val="00351610"/>
    <w:rsid w:val="00351D4D"/>
    <w:rsid w:val="00351D87"/>
    <w:rsid w:val="00351FEF"/>
    <w:rsid w:val="0035219F"/>
    <w:rsid w:val="00352703"/>
    <w:rsid w:val="00352CC6"/>
    <w:rsid w:val="003545C7"/>
    <w:rsid w:val="00354C16"/>
    <w:rsid w:val="003550F9"/>
    <w:rsid w:val="00355995"/>
    <w:rsid w:val="003572FF"/>
    <w:rsid w:val="00357F56"/>
    <w:rsid w:val="003604A6"/>
    <w:rsid w:val="003609E9"/>
    <w:rsid w:val="003609F5"/>
    <w:rsid w:val="00360AE1"/>
    <w:rsid w:val="00361035"/>
    <w:rsid w:val="00361357"/>
    <w:rsid w:val="00362207"/>
    <w:rsid w:val="003626EA"/>
    <w:rsid w:val="00362F52"/>
    <w:rsid w:val="003632A7"/>
    <w:rsid w:val="003638AD"/>
    <w:rsid w:val="003638B3"/>
    <w:rsid w:val="00363D5C"/>
    <w:rsid w:val="00364DE2"/>
    <w:rsid w:val="003653F5"/>
    <w:rsid w:val="00365721"/>
    <w:rsid w:val="00365B72"/>
    <w:rsid w:val="00365E11"/>
    <w:rsid w:val="003661A2"/>
    <w:rsid w:val="0036675C"/>
    <w:rsid w:val="003669E7"/>
    <w:rsid w:val="00366E8D"/>
    <w:rsid w:val="00367014"/>
    <w:rsid w:val="003677F0"/>
    <w:rsid w:val="003679A3"/>
    <w:rsid w:val="00367A1C"/>
    <w:rsid w:val="00367D06"/>
    <w:rsid w:val="00370AFF"/>
    <w:rsid w:val="00371A9B"/>
    <w:rsid w:val="00372728"/>
    <w:rsid w:val="003727D7"/>
    <w:rsid w:val="003727FB"/>
    <w:rsid w:val="00372A07"/>
    <w:rsid w:val="003740EF"/>
    <w:rsid w:val="003756D8"/>
    <w:rsid w:val="003757B5"/>
    <w:rsid w:val="00375D57"/>
    <w:rsid w:val="003767BF"/>
    <w:rsid w:val="00376B7C"/>
    <w:rsid w:val="00376EEA"/>
    <w:rsid w:val="003773F4"/>
    <w:rsid w:val="00377874"/>
    <w:rsid w:val="00380292"/>
    <w:rsid w:val="00380728"/>
    <w:rsid w:val="00380EA1"/>
    <w:rsid w:val="003819E2"/>
    <w:rsid w:val="00381A27"/>
    <w:rsid w:val="00382212"/>
    <w:rsid w:val="003822D5"/>
    <w:rsid w:val="0038238D"/>
    <w:rsid w:val="003826C4"/>
    <w:rsid w:val="00382F91"/>
    <w:rsid w:val="00383539"/>
    <w:rsid w:val="00383BB7"/>
    <w:rsid w:val="003843C1"/>
    <w:rsid w:val="00385EF4"/>
    <w:rsid w:val="003862AC"/>
    <w:rsid w:val="003863D4"/>
    <w:rsid w:val="003874E5"/>
    <w:rsid w:val="003906F7"/>
    <w:rsid w:val="00390B63"/>
    <w:rsid w:val="0039309D"/>
    <w:rsid w:val="00394A58"/>
    <w:rsid w:val="00395320"/>
    <w:rsid w:val="00396189"/>
    <w:rsid w:val="00396AAC"/>
    <w:rsid w:val="00396C07"/>
    <w:rsid w:val="003A036A"/>
    <w:rsid w:val="003A0574"/>
    <w:rsid w:val="003A06B4"/>
    <w:rsid w:val="003A0DB4"/>
    <w:rsid w:val="003A1A9B"/>
    <w:rsid w:val="003A1B02"/>
    <w:rsid w:val="003A1FEF"/>
    <w:rsid w:val="003A2014"/>
    <w:rsid w:val="003A2366"/>
    <w:rsid w:val="003A28F3"/>
    <w:rsid w:val="003A2F82"/>
    <w:rsid w:val="003A2FBF"/>
    <w:rsid w:val="003A30C4"/>
    <w:rsid w:val="003A36B2"/>
    <w:rsid w:val="003A3867"/>
    <w:rsid w:val="003A3CF7"/>
    <w:rsid w:val="003A414F"/>
    <w:rsid w:val="003A4614"/>
    <w:rsid w:val="003A4AA9"/>
    <w:rsid w:val="003A5075"/>
    <w:rsid w:val="003A5383"/>
    <w:rsid w:val="003A5411"/>
    <w:rsid w:val="003A5ABB"/>
    <w:rsid w:val="003A6641"/>
    <w:rsid w:val="003A7136"/>
    <w:rsid w:val="003A73FE"/>
    <w:rsid w:val="003A7839"/>
    <w:rsid w:val="003A7E44"/>
    <w:rsid w:val="003B015B"/>
    <w:rsid w:val="003B08AC"/>
    <w:rsid w:val="003B0A7D"/>
    <w:rsid w:val="003B0AE9"/>
    <w:rsid w:val="003B1A16"/>
    <w:rsid w:val="003B1EA3"/>
    <w:rsid w:val="003B25B9"/>
    <w:rsid w:val="003B31DA"/>
    <w:rsid w:val="003B47C8"/>
    <w:rsid w:val="003B4B2E"/>
    <w:rsid w:val="003B524E"/>
    <w:rsid w:val="003B5440"/>
    <w:rsid w:val="003B5AF9"/>
    <w:rsid w:val="003B699C"/>
    <w:rsid w:val="003B7D3D"/>
    <w:rsid w:val="003C0B7B"/>
    <w:rsid w:val="003C0D5E"/>
    <w:rsid w:val="003C14EC"/>
    <w:rsid w:val="003C1777"/>
    <w:rsid w:val="003C1E51"/>
    <w:rsid w:val="003C1FC4"/>
    <w:rsid w:val="003C20EE"/>
    <w:rsid w:val="003C236D"/>
    <w:rsid w:val="003C2CA7"/>
    <w:rsid w:val="003C3839"/>
    <w:rsid w:val="003C46DA"/>
    <w:rsid w:val="003C49B7"/>
    <w:rsid w:val="003C4AB2"/>
    <w:rsid w:val="003C4E26"/>
    <w:rsid w:val="003C5130"/>
    <w:rsid w:val="003C599F"/>
    <w:rsid w:val="003C5D73"/>
    <w:rsid w:val="003C5EB5"/>
    <w:rsid w:val="003D0625"/>
    <w:rsid w:val="003D09B9"/>
    <w:rsid w:val="003D11E7"/>
    <w:rsid w:val="003D1855"/>
    <w:rsid w:val="003D1BD8"/>
    <w:rsid w:val="003D2CBA"/>
    <w:rsid w:val="003D37B1"/>
    <w:rsid w:val="003D3A80"/>
    <w:rsid w:val="003D3F5C"/>
    <w:rsid w:val="003D4E12"/>
    <w:rsid w:val="003D5CF2"/>
    <w:rsid w:val="003D6389"/>
    <w:rsid w:val="003D7C9D"/>
    <w:rsid w:val="003E0D95"/>
    <w:rsid w:val="003E0FD8"/>
    <w:rsid w:val="003E244F"/>
    <w:rsid w:val="003E2724"/>
    <w:rsid w:val="003E40DB"/>
    <w:rsid w:val="003E4624"/>
    <w:rsid w:val="003E46C5"/>
    <w:rsid w:val="003E4E0C"/>
    <w:rsid w:val="003E64A6"/>
    <w:rsid w:val="003F082C"/>
    <w:rsid w:val="003F0886"/>
    <w:rsid w:val="003F0AC5"/>
    <w:rsid w:val="003F150A"/>
    <w:rsid w:val="003F1A8C"/>
    <w:rsid w:val="003F1CB2"/>
    <w:rsid w:val="003F2E3E"/>
    <w:rsid w:val="003F33FE"/>
    <w:rsid w:val="003F362F"/>
    <w:rsid w:val="003F3DC1"/>
    <w:rsid w:val="003F42EA"/>
    <w:rsid w:val="003F474D"/>
    <w:rsid w:val="003F49BC"/>
    <w:rsid w:val="003F5001"/>
    <w:rsid w:val="003F58B5"/>
    <w:rsid w:val="003F5CAB"/>
    <w:rsid w:val="003F657E"/>
    <w:rsid w:val="003F6BD1"/>
    <w:rsid w:val="003F6D33"/>
    <w:rsid w:val="003F77E6"/>
    <w:rsid w:val="0040007A"/>
    <w:rsid w:val="004019CD"/>
    <w:rsid w:val="00402220"/>
    <w:rsid w:val="004022B8"/>
    <w:rsid w:val="00402988"/>
    <w:rsid w:val="00402A12"/>
    <w:rsid w:val="00402CDD"/>
    <w:rsid w:val="00403906"/>
    <w:rsid w:val="00404DAB"/>
    <w:rsid w:val="00405070"/>
    <w:rsid w:val="004055B2"/>
    <w:rsid w:val="00405C87"/>
    <w:rsid w:val="00406997"/>
    <w:rsid w:val="00407694"/>
    <w:rsid w:val="00407B88"/>
    <w:rsid w:val="0041014E"/>
    <w:rsid w:val="0041017B"/>
    <w:rsid w:val="004104CC"/>
    <w:rsid w:val="00410CA2"/>
    <w:rsid w:val="00410E15"/>
    <w:rsid w:val="004117C0"/>
    <w:rsid w:val="00411AB0"/>
    <w:rsid w:val="00411D39"/>
    <w:rsid w:val="00413141"/>
    <w:rsid w:val="004140FC"/>
    <w:rsid w:val="00414DEF"/>
    <w:rsid w:val="00415039"/>
    <w:rsid w:val="00416466"/>
    <w:rsid w:val="004168FA"/>
    <w:rsid w:val="00416B30"/>
    <w:rsid w:val="00416BAE"/>
    <w:rsid w:val="00417A68"/>
    <w:rsid w:val="00420789"/>
    <w:rsid w:val="00421B76"/>
    <w:rsid w:val="00421FCF"/>
    <w:rsid w:val="00422859"/>
    <w:rsid w:val="00422E5B"/>
    <w:rsid w:val="00424583"/>
    <w:rsid w:val="0042583A"/>
    <w:rsid w:val="00426B1F"/>
    <w:rsid w:val="004307DD"/>
    <w:rsid w:val="004316E5"/>
    <w:rsid w:val="0043206E"/>
    <w:rsid w:val="004321A1"/>
    <w:rsid w:val="00432F51"/>
    <w:rsid w:val="00433734"/>
    <w:rsid w:val="00435272"/>
    <w:rsid w:val="00435B85"/>
    <w:rsid w:val="00436186"/>
    <w:rsid w:val="00436D17"/>
    <w:rsid w:val="00437017"/>
    <w:rsid w:val="00437ED2"/>
    <w:rsid w:val="00441B2A"/>
    <w:rsid w:val="00441BAE"/>
    <w:rsid w:val="00442083"/>
    <w:rsid w:val="00442A20"/>
    <w:rsid w:val="00442FF4"/>
    <w:rsid w:val="00443E79"/>
    <w:rsid w:val="0044608B"/>
    <w:rsid w:val="004460BB"/>
    <w:rsid w:val="00446D1B"/>
    <w:rsid w:val="0045071B"/>
    <w:rsid w:val="00450F19"/>
    <w:rsid w:val="00451303"/>
    <w:rsid w:val="00452C12"/>
    <w:rsid w:val="00452DCB"/>
    <w:rsid w:val="004538F6"/>
    <w:rsid w:val="004540A3"/>
    <w:rsid w:val="004540EC"/>
    <w:rsid w:val="0045684C"/>
    <w:rsid w:val="00456B97"/>
    <w:rsid w:val="00456F08"/>
    <w:rsid w:val="00457257"/>
    <w:rsid w:val="00457AEE"/>
    <w:rsid w:val="0046078E"/>
    <w:rsid w:val="00460AF8"/>
    <w:rsid w:val="00460DA1"/>
    <w:rsid w:val="0046146A"/>
    <w:rsid w:val="00462142"/>
    <w:rsid w:val="0046250D"/>
    <w:rsid w:val="00462BF0"/>
    <w:rsid w:val="00463BF8"/>
    <w:rsid w:val="0046411B"/>
    <w:rsid w:val="00464448"/>
    <w:rsid w:val="00464A58"/>
    <w:rsid w:val="00465472"/>
    <w:rsid w:val="00465EC0"/>
    <w:rsid w:val="00466089"/>
    <w:rsid w:val="0046683B"/>
    <w:rsid w:val="00466ABD"/>
    <w:rsid w:val="0046727C"/>
    <w:rsid w:val="0046733E"/>
    <w:rsid w:val="00467387"/>
    <w:rsid w:val="00467516"/>
    <w:rsid w:val="00470DD7"/>
    <w:rsid w:val="00470FDE"/>
    <w:rsid w:val="00472558"/>
    <w:rsid w:val="00472D69"/>
    <w:rsid w:val="00473045"/>
    <w:rsid w:val="00473577"/>
    <w:rsid w:val="00475210"/>
    <w:rsid w:val="004753FA"/>
    <w:rsid w:val="004757CE"/>
    <w:rsid w:val="00475FAD"/>
    <w:rsid w:val="00475FCA"/>
    <w:rsid w:val="00476C03"/>
    <w:rsid w:val="00477203"/>
    <w:rsid w:val="00477C12"/>
    <w:rsid w:val="0048077B"/>
    <w:rsid w:val="00480F00"/>
    <w:rsid w:val="00482A71"/>
    <w:rsid w:val="00482C04"/>
    <w:rsid w:val="004832D4"/>
    <w:rsid w:val="0048367F"/>
    <w:rsid w:val="00484228"/>
    <w:rsid w:val="004842FF"/>
    <w:rsid w:val="004847B1"/>
    <w:rsid w:val="0048619B"/>
    <w:rsid w:val="0048678F"/>
    <w:rsid w:val="00487198"/>
    <w:rsid w:val="0048744A"/>
    <w:rsid w:val="004903C8"/>
    <w:rsid w:val="00490626"/>
    <w:rsid w:val="004908A1"/>
    <w:rsid w:val="00491CEB"/>
    <w:rsid w:val="004920A4"/>
    <w:rsid w:val="0049272D"/>
    <w:rsid w:val="004929EB"/>
    <w:rsid w:val="00495102"/>
    <w:rsid w:val="00495E07"/>
    <w:rsid w:val="00496291"/>
    <w:rsid w:val="0049677A"/>
    <w:rsid w:val="00496791"/>
    <w:rsid w:val="00497673"/>
    <w:rsid w:val="0049777A"/>
    <w:rsid w:val="00497E27"/>
    <w:rsid w:val="004A040D"/>
    <w:rsid w:val="004A0F40"/>
    <w:rsid w:val="004A1103"/>
    <w:rsid w:val="004A139D"/>
    <w:rsid w:val="004A19E9"/>
    <w:rsid w:val="004A2018"/>
    <w:rsid w:val="004A285C"/>
    <w:rsid w:val="004A2A42"/>
    <w:rsid w:val="004A2F17"/>
    <w:rsid w:val="004A3E0B"/>
    <w:rsid w:val="004A40E2"/>
    <w:rsid w:val="004A455D"/>
    <w:rsid w:val="004A4720"/>
    <w:rsid w:val="004A479A"/>
    <w:rsid w:val="004A5DA5"/>
    <w:rsid w:val="004A625D"/>
    <w:rsid w:val="004A6592"/>
    <w:rsid w:val="004A7B11"/>
    <w:rsid w:val="004B07B1"/>
    <w:rsid w:val="004B0B20"/>
    <w:rsid w:val="004B0EEF"/>
    <w:rsid w:val="004B13A3"/>
    <w:rsid w:val="004B1567"/>
    <w:rsid w:val="004B168E"/>
    <w:rsid w:val="004B1897"/>
    <w:rsid w:val="004B1BFC"/>
    <w:rsid w:val="004B2D40"/>
    <w:rsid w:val="004B3257"/>
    <w:rsid w:val="004B3D21"/>
    <w:rsid w:val="004B3E7E"/>
    <w:rsid w:val="004B44BE"/>
    <w:rsid w:val="004B462D"/>
    <w:rsid w:val="004B4D5D"/>
    <w:rsid w:val="004B549B"/>
    <w:rsid w:val="004B60BA"/>
    <w:rsid w:val="004B695F"/>
    <w:rsid w:val="004B6C70"/>
    <w:rsid w:val="004B6D21"/>
    <w:rsid w:val="004B746C"/>
    <w:rsid w:val="004C0F10"/>
    <w:rsid w:val="004C1129"/>
    <w:rsid w:val="004C1251"/>
    <w:rsid w:val="004C134E"/>
    <w:rsid w:val="004C1412"/>
    <w:rsid w:val="004C1588"/>
    <w:rsid w:val="004C1F87"/>
    <w:rsid w:val="004C2477"/>
    <w:rsid w:val="004C24E5"/>
    <w:rsid w:val="004C30E7"/>
    <w:rsid w:val="004C38F1"/>
    <w:rsid w:val="004C3DFB"/>
    <w:rsid w:val="004C41D1"/>
    <w:rsid w:val="004C479B"/>
    <w:rsid w:val="004C491E"/>
    <w:rsid w:val="004C4FD9"/>
    <w:rsid w:val="004C53E1"/>
    <w:rsid w:val="004C5545"/>
    <w:rsid w:val="004C5C99"/>
    <w:rsid w:val="004C6629"/>
    <w:rsid w:val="004C72F9"/>
    <w:rsid w:val="004C7715"/>
    <w:rsid w:val="004C79A4"/>
    <w:rsid w:val="004C7A15"/>
    <w:rsid w:val="004D0990"/>
    <w:rsid w:val="004D09A7"/>
    <w:rsid w:val="004D1446"/>
    <w:rsid w:val="004D1BCF"/>
    <w:rsid w:val="004D298A"/>
    <w:rsid w:val="004D2F61"/>
    <w:rsid w:val="004D37CA"/>
    <w:rsid w:val="004D7041"/>
    <w:rsid w:val="004D7B34"/>
    <w:rsid w:val="004E0C01"/>
    <w:rsid w:val="004E171C"/>
    <w:rsid w:val="004E2618"/>
    <w:rsid w:val="004E2E43"/>
    <w:rsid w:val="004E33C6"/>
    <w:rsid w:val="004E3575"/>
    <w:rsid w:val="004E3758"/>
    <w:rsid w:val="004E39C8"/>
    <w:rsid w:val="004E45CE"/>
    <w:rsid w:val="004E49DB"/>
    <w:rsid w:val="004E5719"/>
    <w:rsid w:val="004E5C7D"/>
    <w:rsid w:val="004E6436"/>
    <w:rsid w:val="004E72D6"/>
    <w:rsid w:val="004E79F3"/>
    <w:rsid w:val="004E7B1C"/>
    <w:rsid w:val="004E7C62"/>
    <w:rsid w:val="004F0CF3"/>
    <w:rsid w:val="004F0F66"/>
    <w:rsid w:val="004F11EB"/>
    <w:rsid w:val="004F246E"/>
    <w:rsid w:val="004F26EC"/>
    <w:rsid w:val="004F26F0"/>
    <w:rsid w:val="004F2BBE"/>
    <w:rsid w:val="004F32C3"/>
    <w:rsid w:val="004F32EE"/>
    <w:rsid w:val="004F351D"/>
    <w:rsid w:val="004F37A7"/>
    <w:rsid w:val="004F4031"/>
    <w:rsid w:val="004F42F4"/>
    <w:rsid w:val="004F4E5D"/>
    <w:rsid w:val="004F50C3"/>
    <w:rsid w:val="004F61C1"/>
    <w:rsid w:val="004F7125"/>
    <w:rsid w:val="004F773D"/>
    <w:rsid w:val="004F7C46"/>
    <w:rsid w:val="004F7E77"/>
    <w:rsid w:val="00500A61"/>
    <w:rsid w:val="00500C46"/>
    <w:rsid w:val="00500D4F"/>
    <w:rsid w:val="00501871"/>
    <w:rsid w:val="0050256F"/>
    <w:rsid w:val="005037E7"/>
    <w:rsid w:val="00503A2B"/>
    <w:rsid w:val="00504AD3"/>
    <w:rsid w:val="00504BB4"/>
    <w:rsid w:val="0050537A"/>
    <w:rsid w:val="0050615C"/>
    <w:rsid w:val="005065F7"/>
    <w:rsid w:val="0050726E"/>
    <w:rsid w:val="0050750D"/>
    <w:rsid w:val="00510877"/>
    <w:rsid w:val="00511A32"/>
    <w:rsid w:val="005120AA"/>
    <w:rsid w:val="00512410"/>
    <w:rsid w:val="00512430"/>
    <w:rsid w:val="00512EC0"/>
    <w:rsid w:val="005136D9"/>
    <w:rsid w:val="005138C1"/>
    <w:rsid w:val="005140EA"/>
    <w:rsid w:val="0051417B"/>
    <w:rsid w:val="0051431F"/>
    <w:rsid w:val="00514DBF"/>
    <w:rsid w:val="00515A07"/>
    <w:rsid w:val="00515C32"/>
    <w:rsid w:val="00515CEA"/>
    <w:rsid w:val="0051612D"/>
    <w:rsid w:val="00516A61"/>
    <w:rsid w:val="00516E4C"/>
    <w:rsid w:val="00520220"/>
    <w:rsid w:val="00520994"/>
    <w:rsid w:val="0052174D"/>
    <w:rsid w:val="005222A4"/>
    <w:rsid w:val="00522A10"/>
    <w:rsid w:val="00522CCC"/>
    <w:rsid w:val="00523B5A"/>
    <w:rsid w:val="005244BC"/>
    <w:rsid w:val="00524A7B"/>
    <w:rsid w:val="00524C7C"/>
    <w:rsid w:val="00525262"/>
    <w:rsid w:val="0052640B"/>
    <w:rsid w:val="00526DB3"/>
    <w:rsid w:val="00526DC7"/>
    <w:rsid w:val="00527709"/>
    <w:rsid w:val="005306E4"/>
    <w:rsid w:val="00530DF4"/>
    <w:rsid w:val="00531592"/>
    <w:rsid w:val="00531C7D"/>
    <w:rsid w:val="005320C5"/>
    <w:rsid w:val="0053264F"/>
    <w:rsid w:val="005336C6"/>
    <w:rsid w:val="00533AB6"/>
    <w:rsid w:val="00533C0B"/>
    <w:rsid w:val="00533E24"/>
    <w:rsid w:val="00534367"/>
    <w:rsid w:val="00534453"/>
    <w:rsid w:val="0053476B"/>
    <w:rsid w:val="005347F3"/>
    <w:rsid w:val="0053501A"/>
    <w:rsid w:val="005351F5"/>
    <w:rsid w:val="00535D89"/>
    <w:rsid w:val="00535EA4"/>
    <w:rsid w:val="005374B5"/>
    <w:rsid w:val="00537D1E"/>
    <w:rsid w:val="0054050D"/>
    <w:rsid w:val="00540987"/>
    <w:rsid w:val="0054135D"/>
    <w:rsid w:val="00542116"/>
    <w:rsid w:val="005421EB"/>
    <w:rsid w:val="00542CD9"/>
    <w:rsid w:val="00543A50"/>
    <w:rsid w:val="00544283"/>
    <w:rsid w:val="00544852"/>
    <w:rsid w:val="00544D54"/>
    <w:rsid w:val="00545084"/>
    <w:rsid w:val="00545125"/>
    <w:rsid w:val="00545546"/>
    <w:rsid w:val="00545E83"/>
    <w:rsid w:val="00546084"/>
    <w:rsid w:val="0054646C"/>
    <w:rsid w:val="0054649F"/>
    <w:rsid w:val="005470B8"/>
    <w:rsid w:val="00547DD6"/>
    <w:rsid w:val="005511A7"/>
    <w:rsid w:val="00551593"/>
    <w:rsid w:val="005519B4"/>
    <w:rsid w:val="00551C7A"/>
    <w:rsid w:val="005521F4"/>
    <w:rsid w:val="0055227A"/>
    <w:rsid w:val="00552309"/>
    <w:rsid w:val="005539E5"/>
    <w:rsid w:val="00553AFE"/>
    <w:rsid w:val="00554440"/>
    <w:rsid w:val="00554458"/>
    <w:rsid w:val="00555B01"/>
    <w:rsid w:val="005572F4"/>
    <w:rsid w:val="0055732F"/>
    <w:rsid w:val="00557AB4"/>
    <w:rsid w:val="005601D7"/>
    <w:rsid w:val="005602BE"/>
    <w:rsid w:val="00561575"/>
    <w:rsid w:val="00561689"/>
    <w:rsid w:val="00561D9E"/>
    <w:rsid w:val="00561DD6"/>
    <w:rsid w:val="0056289D"/>
    <w:rsid w:val="00562A0C"/>
    <w:rsid w:val="00564073"/>
    <w:rsid w:val="00564932"/>
    <w:rsid w:val="0056559E"/>
    <w:rsid w:val="00565B8D"/>
    <w:rsid w:val="0056726E"/>
    <w:rsid w:val="005673F9"/>
    <w:rsid w:val="0056741B"/>
    <w:rsid w:val="00567568"/>
    <w:rsid w:val="0056794F"/>
    <w:rsid w:val="00567A05"/>
    <w:rsid w:val="00570320"/>
    <w:rsid w:val="00571245"/>
    <w:rsid w:val="00572039"/>
    <w:rsid w:val="00572262"/>
    <w:rsid w:val="0057257B"/>
    <w:rsid w:val="0057309D"/>
    <w:rsid w:val="005733D3"/>
    <w:rsid w:val="00573A55"/>
    <w:rsid w:val="00573B5E"/>
    <w:rsid w:val="005746E2"/>
    <w:rsid w:val="00575747"/>
    <w:rsid w:val="0057589E"/>
    <w:rsid w:val="00576A12"/>
    <w:rsid w:val="00577139"/>
    <w:rsid w:val="005803B7"/>
    <w:rsid w:val="00580466"/>
    <w:rsid w:val="0058059D"/>
    <w:rsid w:val="00580D49"/>
    <w:rsid w:val="0058143D"/>
    <w:rsid w:val="005814E5"/>
    <w:rsid w:val="005815F3"/>
    <w:rsid w:val="00581C02"/>
    <w:rsid w:val="0058242F"/>
    <w:rsid w:val="00583427"/>
    <w:rsid w:val="00583674"/>
    <w:rsid w:val="005839EB"/>
    <w:rsid w:val="005840E2"/>
    <w:rsid w:val="005842CA"/>
    <w:rsid w:val="005842F3"/>
    <w:rsid w:val="00584338"/>
    <w:rsid w:val="005849E3"/>
    <w:rsid w:val="00584FFD"/>
    <w:rsid w:val="00585E14"/>
    <w:rsid w:val="005860A4"/>
    <w:rsid w:val="005860C0"/>
    <w:rsid w:val="005865B1"/>
    <w:rsid w:val="005872D8"/>
    <w:rsid w:val="00587973"/>
    <w:rsid w:val="005879A8"/>
    <w:rsid w:val="00587DB3"/>
    <w:rsid w:val="00587DC6"/>
    <w:rsid w:val="005908F5"/>
    <w:rsid w:val="005910E7"/>
    <w:rsid w:val="00591D31"/>
    <w:rsid w:val="00592392"/>
    <w:rsid w:val="00592898"/>
    <w:rsid w:val="005942FA"/>
    <w:rsid w:val="005944F5"/>
    <w:rsid w:val="0059453A"/>
    <w:rsid w:val="00595642"/>
    <w:rsid w:val="005956BE"/>
    <w:rsid w:val="005966EB"/>
    <w:rsid w:val="00596E40"/>
    <w:rsid w:val="00597931"/>
    <w:rsid w:val="005A0BB6"/>
    <w:rsid w:val="005A15C4"/>
    <w:rsid w:val="005A18C1"/>
    <w:rsid w:val="005A1913"/>
    <w:rsid w:val="005A1B5D"/>
    <w:rsid w:val="005A2596"/>
    <w:rsid w:val="005A2A61"/>
    <w:rsid w:val="005A3742"/>
    <w:rsid w:val="005A4025"/>
    <w:rsid w:val="005A50F3"/>
    <w:rsid w:val="005A51FE"/>
    <w:rsid w:val="005A5E6F"/>
    <w:rsid w:val="005A62E4"/>
    <w:rsid w:val="005A6947"/>
    <w:rsid w:val="005A70C1"/>
    <w:rsid w:val="005A72F8"/>
    <w:rsid w:val="005A7736"/>
    <w:rsid w:val="005A7F69"/>
    <w:rsid w:val="005B05E2"/>
    <w:rsid w:val="005B07C1"/>
    <w:rsid w:val="005B0B09"/>
    <w:rsid w:val="005B0E1E"/>
    <w:rsid w:val="005B2514"/>
    <w:rsid w:val="005B2893"/>
    <w:rsid w:val="005B2D1E"/>
    <w:rsid w:val="005B2E5D"/>
    <w:rsid w:val="005B313A"/>
    <w:rsid w:val="005B3B2C"/>
    <w:rsid w:val="005B4255"/>
    <w:rsid w:val="005B443D"/>
    <w:rsid w:val="005B505B"/>
    <w:rsid w:val="005B5084"/>
    <w:rsid w:val="005B6013"/>
    <w:rsid w:val="005B6E55"/>
    <w:rsid w:val="005C02DA"/>
    <w:rsid w:val="005C0318"/>
    <w:rsid w:val="005C1D69"/>
    <w:rsid w:val="005C1DDF"/>
    <w:rsid w:val="005C2468"/>
    <w:rsid w:val="005C2828"/>
    <w:rsid w:val="005C2A45"/>
    <w:rsid w:val="005C2E68"/>
    <w:rsid w:val="005C355D"/>
    <w:rsid w:val="005C4871"/>
    <w:rsid w:val="005C5B29"/>
    <w:rsid w:val="005C620C"/>
    <w:rsid w:val="005C62FC"/>
    <w:rsid w:val="005C6C75"/>
    <w:rsid w:val="005C6D50"/>
    <w:rsid w:val="005C7BB5"/>
    <w:rsid w:val="005C7DC2"/>
    <w:rsid w:val="005D058C"/>
    <w:rsid w:val="005D0B24"/>
    <w:rsid w:val="005D0CD7"/>
    <w:rsid w:val="005D0FFE"/>
    <w:rsid w:val="005D159F"/>
    <w:rsid w:val="005D2635"/>
    <w:rsid w:val="005D31F1"/>
    <w:rsid w:val="005D342F"/>
    <w:rsid w:val="005D4A6B"/>
    <w:rsid w:val="005D52A0"/>
    <w:rsid w:val="005D6F05"/>
    <w:rsid w:val="005D7B76"/>
    <w:rsid w:val="005D7D1D"/>
    <w:rsid w:val="005E0263"/>
    <w:rsid w:val="005E0D17"/>
    <w:rsid w:val="005E17E3"/>
    <w:rsid w:val="005E263C"/>
    <w:rsid w:val="005E2B9A"/>
    <w:rsid w:val="005E303F"/>
    <w:rsid w:val="005E3729"/>
    <w:rsid w:val="005E3B15"/>
    <w:rsid w:val="005E3C2A"/>
    <w:rsid w:val="005E489A"/>
    <w:rsid w:val="005E6D98"/>
    <w:rsid w:val="005E715F"/>
    <w:rsid w:val="005E71A5"/>
    <w:rsid w:val="005E74C9"/>
    <w:rsid w:val="005E75A8"/>
    <w:rsid w:val="005E7C14"/>
    <w:rsid w:val="005E7C3B"/>
    <w:rsid w:val="005F04EB"/>
    <w:rsid w:val="005F0B6A"/>
    <w:rsid w:val="005F0B71"/>
    <w:rsid w:val="005F0F28"/>
    <w:rsid w:val="005F1952"/>
    <w:rsid w:val="005F1FE1"/>
    <w:rsid w:val="005F27FC"/>
    <w:rsid w:val="005F29F3"/>
    <w:rsid w:val="005F39D9"/>
    <w:rsid w:val="005F3CD8"/>
    <w:rsid w:val="005F420A"/>
    <w:rsid w:val="005F4732"/>
    <w:rsid w:val="005F5D45"/>
    <w:rsid w:val="005F6E23"/>
    <w:rsid w:val="005F748E"/>
    <w:rsid w:val="005F7C95"/>
    <w:rsid w:val="005F7D7A"/>
    <w:rsid w:val="00600F06"/>
    <w:rsid w:val="00602148"/>
    <w:rsid w:val="006032AB"/>
    <w:rsid w:val="00603B1F"/>
    <w:rsid w:val="00603B75"/>
    <w:rsid w:val="00603ED9"/>
    <w:rsid w:val="00604076"/>
    <w:rsid w:val="00604596"/>
    <w:rsid w:val="006054E2"/>
    <w:rsid w:val="006057A1"/>
    <w:rsid w:val="00605A54"/>
    <w:rsid w:val="00605AEA"/>
    <w:rsid w:val="00606BE1"/>
    <w:rsid w:val="00606E8D"/>
    <w:rsid w:val="00607406"/>
    <w:rsid w:val="006076A7"/>
    <w:rsid w:val="0061059B"/>
    <w:rsid w:val="00610FAA"/>
    <w:rsid w:val="00611AFC"/>
    <w:rsid w:val="00612AFA"/>
    <w:rsid w:val="00613936"/>
    <w:rsid w:val="00614604"/>
    <w:rsid w:val="0061471E"/>
    <w:rsid w:val="0061491B"/>
    <w:rsid w:val="00614E2B"/>
    <w:rsid w:val="00615D9E"/>
    <w:rsid w:val="0061641F"/>
    <w:rsid w:val="00616460"/>
    <w:rsid w:val="00616577"/>
    <w:rsid w:val="006171EE"/>
    <w:rsid w:val="00617CD2"/>
    <w:rsid w:val="00620F47"/>
    <w:rsid w:val="00621102"/>
    <w:rsid w:val="006212F4"/>
    <w:rsid w:val="0062188E"/>
    <w:rsid w:val="00621D9F"/>
    <w:rsid w:val="00622560"/>
    <w:rsid w:val="0062277D"/>
    <w:rsid w:val="006229A0"/>
    <w:rsid w:val="006229DF"/>
    <w:rsid w:val="00622B04"/>
    <w:rsid w:val="00622BB0"/>
    <w:rsid w:val="00623583"/>
    <w:rsid w:val="006244A8"/>
    <w:rsid w:val="00624842"/>
    <w:rsid w:val="00624995"/>
    <w:rsid w:val="00625B6A"/>
    <w:rsid w:val="00625D68"/>
    <w:rsid w:val="00625F1B"/>
    <w:rsid w:val="00626101"/>
    <w:rsid w:val="0062666F"/>
    <w:rsid w:val="00627071"/>
    <w:rsid w:val="006315C0"/>
    <w:rsid w:val="0063168E"/>
    <w:rsid w:val="006318FF"/>
    <w:rsid w:val="006319CF"/>
    <w:rsid w:val="00631FFA"/>
    <w:rsid w:val="006326C4"/>
    <w:rsid w:val="00632C5A"/>
    <w:rsid w:val="00632E37"/>
    <w:rsid w:val="006330AA"/>
    <w:rsid w:val="00633324"/>
    <w:rsid w:val="00633D9E"/>
    <w:rsid w:val="0063535F"/>
    <w:rsid w:val="00635AD5"/>
    <w:rsid w:val="00635E35"/>
    <w:rsid w:val="00636078"/>
    <w:rsid w:val="006374DD"/>
    <w:rsid w:val="00637F53"/>
    <w:rsid w:val="0064152D"/>
    <w:rsid w:val="00641C44"/>
    <w:rsid w:val="00641C6A"/>
    <w:rsid w:val="006437C2"/>
    <w:rsid w:val="006442D3"/>
    <w:rsid w:val="00644D1D"/>
    <w:rsid w:val="006450B3"/>
    <w:rsid w:val="006459F0"/>
    <w:rsid w:val="00645A67"/>
    <w:rsid w:val="0064605D"/>
    <w:rsid w:val="00646A43"/>
    <w:rsid w:val="00647043"/>
    <w:rsid w:val="0065069A"/>
    <w:rsid w:val="0065167E"/>
    <w:rsid w:val="00651D3B"/>
    <w:rsid w:val="00651F59"/>
    <w:rsid w:val="00652079"/>
    <w:rsid w:val="0065245D"/>
    <w:rsid w:val="00652B5F"/>
    <w:rsid w:val="006530AC"/>
    <w:rsid w:val="006533D2"/>
    <w:rsid w:val="00654FC9"/>
    <w:rsid w:val="0065589B"/>
    <w:rsid w:val="00655AFD"/>
    <w:rsid w:val="00655EA2"/>
    <w:rsid w:val="00656AC2"/>
    <w:rsid w:val="00657161"/>
    <w:rsid w:val="0065735F"/>
    <w:rsid w:val="00657440"/>
    <w:rsid w:val="0065751E"/>
    <w:rsid w:val="0065780D"/>
    <w:rsid w:val="00657A7E"/>
    <w:rsid w:val="00657EA4"/>
    <w:rsid w:val="0066002E"/>
    <w:rsid w:val="00660486"/>
    <w:rsid w:val="0066058A"/>
    <w:rsid w:val="006606CC"/>
    <w:rsid w:val="0066097B"/>
    <w:rsid w:val="00661332"/>
    <w:rsid w:val="00661678"/>
    <w:rsid w:val="0066238E"/>
    <w:rsid w:val="006630DE"/>
    <w:rsid w:val="00664355"/>
    <w:rsid w:val="006657EA"/>
    <w:rsid w:val="00666017"/>
    <w:rsid w:val="006660A1"/>
    <w:rsid w:val="006660C0"/>
    <w:rsid w:val="00666AC7"/>
    <w:rsid w:val="00667372"/>
    <w:rsid w:val="006675EE"/>
    <w:rsid w:val="006678A5"/>
    <w:rsid w:val="00667D62"/>
    <w:rsid w:val="006703C3"/>
    <w:rsid w:val="00670A7F"/>
    <w:rsid w:val="00671077"/>
    <w:rsid w:val="00671387"/>
    <w:rsid w:val="00671B3E"/>
    <w:rsid w:val="00671E9B"/>
    <w:rsid w:val="00673B24"/>
    <w:rsid w:val="006740EC"/>
    <w:rsid w:val="00674661"/>
    <w:rsid w:val="00674745"/>
    <w:rsid w:val="00674887"/>
    <w:rsid w:val="00674D61"/>
    <w:rsid w:val="00674F58"/>
    <w:rsid w:val="006769CA"/>
    <w:rsid w:val="006774C4"/>
    <w:rsid w:val="006774D9"/>
    <w:rsid w:val="00677896"/>
    <w:rsid w:val="00677B98"/>
    <w:rsid w:val="00677F40"/>
    <w:rsid w:val="006803D6"/>
    <w:rsid w:val="00680640"/>
    <w:rsid w:val="00680969"/>
    <w:rsid w:val="00681312"/>
    <w:rsid w:val="0068197F"/>
    <w:rsid w:val="00682A81"/>
    <w:rsid w:val="00683284"/>
    <w:rsid w:val="00683714"/>
    <w:rsid w:val="0068419E"/>
    <w:rsid w:val="0068457C"/>
    <w:rsid w:val="006848B2"/>
    <w:rsid w:val="006868D7"/>
    <w:rsid w:val="00686C93"/>
    <w:rsid w:val="00687250"/>
    <w:rsid w:val="00687686"/>
    <w:rsid w:val="00690812"/>
    <w:rsid w:val="0069082F"/>
    <w:rsid w:val="00690E63"/>
    <w:rsid w:val="00691245"/>
    <w:rsid w:val="00691628"/>
    <w:rsid w:val="00691B5B"/>
    <w:rsid w:val="00691DE9"/>
    <w:rsid w:val="00692456"/>
    <w:rsid w:val="00692804"/>
    <w:rsid w:val="00692828"/>
    <w:rsid w:val="00692873"/>
    <w:rsid w:val="00693225"/>
    <w:rsid w:val="0069343E"/>
    <w:rsid w:val="00693523"/>
    <w:rsid w:val="00693CBB"/>
    <w:rsid w:val="006941FC"/>
    <w:rsid w:val="006945A7"/>
    <w:rsid w:val="00695294"/>
    <w:rsid w:val="00695649"/>
    <w:rsid w:val="00696C2E"/>
    <w:rsid w:val="00696C6A"/>
    <w:rsid w:val="00696F4E"/>
    <w:rsid w:val="00697A95"/>
    <w:rsid w:val="00697C40"/>
    <w:rsid w:val="006A044A"/>
    <w:rsid w:val="006A0CBF"/>
    <w:rsid w:val="006A1298"/>
    <w:rsid w:val="006A1A17"/>
    <w:rsid w:val="006A1CF1"/>
    <w:rsid w:val="006A1DC4"/>
    <w:rsid w:val="006A2C03"/>
    <w:rsid w:val="006A322D"/>
    <w:rsid w:val="006A3B7C"/>
    <w:rsid w:val="006A3BF8"/>
    <w:rsid w:val="006A3D6E"/>
    <w:rsid w:val="006A3F95"/>
    <w:rsid w:val="006A4C22"/>
    <w:rsid w:val="006A56B6"/>
    <w:rsid w:val="006A5834"/>
    <w:rsid w:val="006A6C43"/>
    <w:rsid w:val="006A6FEB"/>
    <w:rsid w:val="006A7035"/>
    <w:rsid w:val="006A765E"/>
    <w:rsid w:val="006A79B6"/>
    <w:rsid w:val="006B0D01"/>
    <w:rsid w:val="006B1153"/>
    <w:rsid w:val="006B187D"/>
    <w:rsid w:val="006B2575"/>
    <w:rsid w:val="006B28E5"/>
    <w:rsid w:val="006B2A98"/>
    <w:rsid w:val="006B3CE7"/>
    <w:rsid w:val="006B4363"/>
    <w:rsid w:val="006B44C3"/>
    <w:rsid w:val="006B4549"/>
    <w:rsid w:val="006B49BC"/>
    <w:rsid w:val="006B504B"/>
    <w:rsid w:val="006B55CA"/>
    <w:rsid w:val="006B59F4"/>
    <w:rsid w:val="006B5C11"/>
    <w:rsid w:val="006B6901"/>
    <w:rsid w:val="006B6A5C"/>
    <w:rsid w:val="006B6FE7"/>
    <w:rsid w:val="006B74D0"/>
    <w:rsid w:val="006B7B39"/>
    <w:rsid w:val="006B7F4D"/>
    <w:rsid w:val="006C115D"/>
    <w:rsid w:val="006C1B23"/>
    <w:rsid w:val="006C2008"/>
    <w:rsid w:val="006C2507"/>
    <w:rsid w:val="006C2747"/>
    <w:rsid w:val="006C30D0"/>
    <w:rsid w:val="006C34AA"/>
    <w:rsid w:val="006C3AA0"/>
    <w:rsid w:val="006C3C47"/>
    <w:rsid w:val="006C3C64"/>
    <w:rsid w:val="006C3E08"/>
    <w:rsid w:val="006C3EB5"/>
    <w:rsid w:val="006C4577"/>
    <w:rsid w:val="006C460A"/>
    <w:rsid w:val="006C47D9"/>
    <w:rsid w:val="006C5557"/>
    <w:rsid w:val="006C61D5"/>
    <w:rsid w:val="006C661D"/>
    <w:rsid w:val="006C6919"/>
    <w:rsid w:val="006C6A9C"/>
    <w:rsid w:val="006C709C"/>
    <w:rsid w:val="006C76DF"/>
    <w:rsid w:val="006C77E1"/>
    <w:rsid w:val="006C7E3D"/>
    <w:rsid w:val="006D0327"/>
    <w:rsid w:val="006D0E1B"/>
    <w:rsid w:val="006D3572"/>
    <w:rsid w:val="006D3DDA"/>
    <w:rsid w:val="006D426A"/>
    <w:rsid w:val="006D4409"/>
    <w:rsid w:val="006D4A45"/>
    <w:rsid w:val="006D5990"/>
    <w:rsid w:val="006D59CC"/>
    <w:rsid w:val="006D617C"/>
    <w:rsid w:val="006D6D3E"/>
    <w:rsid w:val="006D6E86"/>
    <w:rsid w:val="006D752B"/>
    <w:rsid w:val="006D7C25"/>
    <w:rsid w:val="006E049D"/>
    <w:rsid w:val="006E0B5A"/>
    <w:rsid w:val="006E1642"/>
    <w:rsid w:val="006E2104"/>
    <w:rsid w:val="006E2F11"/>
    <w:rsid w:val="006E380C"/>
    <w:rsid w:val="006E3889"/>
    <w:rsid w:val="006E3C1A"/>
    <w:rsid w:val="006E49A8"/>
    <w:rsid w:val="006E52D0"/>
    <w:rsid w:val="006E57FE"/>
    <w:rsid w:val="006E5B09"/>
    <w:rsid w:val="006E6841"/>
    <w:rsid w:val="006E6AC7"/>
    <w:rsid w:val="006E6D84"/>
    <w:rsid w:val="006E746D"/>
    <w:rsid w:val="006E76A2"/>
    <w:rsid w:val="006F0095"/>
    <w:rsid w:val="006F04D6"/>
    <w:rsid w:val="006F0806"/>
    <w:rsid w:val="006F1294"/>
    <w:rsid w:val="006F17DB"/>
    <w:rsid w:val="006F18EF"/>
    <w:rsid w:val="006F42D5"/>
    <w:rsid w:val="006F4A7A"/>
    <w:rsid w:val="006F4C49"/>
    <w:rsid w:val="006F4EDF"/>
    <w:rsid w:val="006F542D"/>
    <w:rsid w:val="006F5A9F"/>
    <w:rsid w:val="006F5FC0"/>
    <w:rsid w:val="006F70F0"/>
    <w:rsid w:val="006F754E"/>
    <w:rsid w:val="00700E84"/>
    <w:rsid w:val="00701645"/>
    <w:rsid w:val="00701997"/>
    <w:rsid w:val="00702023"/>
    <w:rsid w:val="00702B80"/>
    <w:rsid w:val="007035DA"/>
    <w:rsid w:val="007045D2"/>
    <w:rsid w:val="00704F4B"/>
    <w:rsid w:val="00706081"/>
    <w:rsid w:val="0070684C"/>
    <w:rsid w:val="007068F3"/>
    <w:rsid w:val="0070693D"/>
    <w:rsid w:val="0070789D"/>
    <w:rsid w:val="00710778"/>
    <w:rsid w:val="00710BA0"/>
    <w:rsid w:val="007112C1"/>
    <w:rsid w:val="007112FD"/>
    <w:rsid w:val="00712C92"/>
    <w:rsid w:val="00712EBC"/>
    <w:rsid w:val="00712F1C"/>
    <w:rsid w:val="00712FC0"/>
    <w:rsid w:val="007130ED"/>
    <w:rsid w:val="007140D4"/>
    <w:rsid w:val="00714468"/>
    <w:rsid w:val="00714E8B"/>
    <w:rsid w:val="007167D7"/>
    <w:rsid w:val="00716B1F"/>
    <w:rsid w:val="00716F16"/>
    <w:rsid w:val="00717575"/>
    <w:rsid w:val="0071780F"/>
    <w:rsid w:val="00717CB8"/>
    <w:rsid w:val="00717E37"/>
    <w:rsid w:val="00720419"/>
    <w:rsid w:val="00720506"/>
    <w:rsid w:val="00720C5F"/>
    <w:rsid w:val="00720EEC"/>
    <w:rsid w:val="007215DD"/>
    <w:rsid w:val="00721A86"/>
    <w:rsid w:val="00722679"/>
    <w:rsid w:val="007228AB"/>
    <w:rsid w:val="007229F6"/>
    <w:rsid w:val="00722CCB"/>
    <w:rsid w:val="0072304D"/>
    <w:rsid w:val="00723223"/>
    <w:rsid w:val="00724A53"/>
    <w:rsid w:val="00724EC8"/>
    <w:rsid w:val="00725651"/>
    <w:rsid w:val="00725EC8"/>
    <w:rsid w:val="00727039"/>
    <w:rsid w:val="00727D1D"/>
    <w:rsid w:val="00727F1F"/>
    <w:rsid w:val="00730852"/>
    <w:rsid w:val="00730FC0"/>
    <w:rsid w:val="007318C7"/>
    <w:rsid w:val="00731BAD"/>
    <w:rsid w:val="007322B3"/>
    <w:rsid w:val="00732361"/>
    <w:rsid w:val="0073286F"/>
    <w:rsid w:val="00733177"/>
    <w:rsid w:val="007332A3"/>
    <w:rsid w:val="007332EC"/>
    <w:rsid w:val="0073380D"/>
    <w:rsid w:val="00733B06"/>
    <w:rsid w:val="0073511C"/>
    <w:rsid w:val="007351A2"/>
    <w:rsid w:val="007371C1"/>
    <w:rsid w:val="007372AD"/>
    <w:rsid w:val="007375F4"/>
    <w:rsid w:val="00740AAC"/>
    <w:rsid w:val="007416D8"/>
    <w:rsid w:val="0074207C"/>
    <w:rsid w:val="00743474"/>
    <w:rsid w:val="007436A0"/>
    <w:rsid w:val="00743BCD"/>
    <w:rsid w:val="00743E72"/>
    <w:rsid w:val="00744200"/>
    <w:rsid w:val="00744514"/>
    <w:rsid w:val="00744B9A"/>
    <w:rsid w:val="00744BEE"/>
    <w:rsid w:val="0074516E"/>
    <w:rsid w:val="00745770"/>
    <w:rsid w:val="007461E7"/>
    <w:rsid w:val="00746261"/>
    <w:rsid w:val="00746444"/>
    <w:rsid w:val="007475D8"/>
    <w:rsid w:val="00747815"/>
    <w:rsid w:val="00747FD5"/>
    <w:rsid w:val="00750444"/>
    <w:rsid w:val="007510BB"/>
    <w:rsid w:val="00751216"/>
    <w:rsid w:val="00751928"/>
    <w:rsid w:val="00752CB4"/>
    <w:rsid w:val="00752DA3"/>
    <w:rsid w:val="00752E86"/>
    <w:rsid w:val="00753E99"/>
    <w:rsid w:val="00754002"/>
    <w:rsid w:val="00754B77"/>
    <w:rsid w:val="0075523F"/>
    <w:rsid w:val="00755C3C"/>
    <w:rsid w:val="00756C10"/>
    <w:rsid w:val="007573B0"/>
    <w:rsid w:val="007579A6"/>
    <w:rsid w:val="00760658"/>
    <w:rsid w:val="007611BA"/>
    <w:rsid w:val="007614C6"/>
    <w:rsid w:val="00761F10"/>
    <w:rsid w:val="0076234A"/>
    <w:rsid w:val="007631F1"/>
    <w:rsid w:val="00763331"/>
    <w:rsid w:val="00763E8A"/>
    <w:rsid w:val="0076430A"/>
    <w:rsid w:val="00764373"/>
    <w:rsid w:val="00765FAC"/>
    <w:rsid w:val="00766514"/>
    <w:rsid w:val="0076683E"/>
    <w:rsid w:val="00766BBF"/>
    <w:rsid w:val="007705C4"/>
    <w:rsid w:val="007708EE"/>
    <w:rsid w:val="00771050"/>
    <w:rsid w:val="007712CB"/>
    <w:rsid w:val="007713C2"/>
    <w:rsid w:val="007715C2"/>
    <w:rsid w:val="007717D5"/>
    <w:rsid w:val="00771EA8"/>
    <w:rsid w:val="007728E5"/>
    <w:rsid w:val="00772A8D"/>
    <w:rsid w:val="00772B70"/>
    <w:rsid w:val="00773045"/>
    <w:rsid w:val="00773DE9"/>
    <w:rsid w:val="007743F5"/>
    <w:rsid w:val="007744AD"/>
    <w:rsid w:val="007746A2"/>
    <w:rsid w:val="00774B96"/>
    <w:rsid w:val="00775461"/>
    <w:rsid w:val="0077575F"/>
    <w:rsid w:val="00775944"/>
    <w:rsid w:val="00775B46"/>
    <w:rsid w:val="007768FE"/>
    <w:rsid w:val="00776BE2"/>
    <w:rsid w:val="00777384"/>
    <w:rsid w:val="00780A69"/>
    <w:rsid w:val="00780FD8"/>
    <w:rsid w:val="00781116"/>
    <w:rsid w:val="007813AD"/>
    <w:rsid w:val="00782783"/>
    <w:rsid w:val="00782883"/>
    <w:rsid w:val="00782F90"/>
    <w:rsid w:val="00783606"/>
    <w:rsid w:val="00783CBA"/>
    <w:rsid w:val="00783CCD"/>
    <w:rsid w:val="00783F06"/>
    <w:rsid w:val="00784CC3"/>
    <w:rsid w:val="00785133"/>
    <w:rsid w:val="0078524F"/>
    <w:rsid w:val="007853CF"/>
    <w:rsid w:val="00785B8C"/>
    <w:rsid w:val="00786BDE"/>
    <w:rsid w:val="00787084"/>
    <w:rsid w:val="00787959"/>
    <w:rsid w:val="00787BAB"/>
    <w:rsid w:val="00790748"/>
    <w:rsid w:val="00790DE0"/>
    <w:rsid w:val="007914D1"/>
    <w:rsid w:val="007916C7"/>
    <w:rsid w:val="00792139"/>
    <w:rsid w:val="00793270"/>
    <w:rsid w:val="00794D2A"/>
    <w:rsid w:val="00794E10"/>
    <w:rsid w:val="007954EF"/>
    <w:rsid w:val="00795B15"/>
    <w:rsid w:val="007968F4"/>
    <w:rsid w:val="00796BBE"/>
    <w:rsid w:val="00796D02"/>
    <w:rsid w:val="00797273"/>
    <w:rsid w:val="00797274"/>
    <w:rsid w:val="007972CA"/>
    <w:rsid w:val="00797B8E"/>
    <w:rsid w:val="007A07C7"/>
    <w:rsid w:val="007A0D83"/>
    <w:rsid w:val="007A1B4A"/>
    <w:rsid w:val="007A2025"/>
    <w:rsid w:val="007A27F4"/>
    <w:rsid w:val="007A297A"/>
    <w:rsid w:val="007A2D95"/>
    <w:rsid w:val="007A2F3C"/>
    <w:rsid w:val="007A338B"/>
    <w:rsid w:val="007A402E"/>
    <w:rsid w:val="007A4CF2"/>
    <w:rsid w:val="007A5344"/>
    <w:rsid w:val="007A5410"/>
    <w:rsid w:val="007A5FC4"/>
    <w:rsid w:val="007A5FD0"/>
    <w:rsid w:val="007A60B0"/>
    <w:rsid w:val="007A622F"/>
    <w:rsid w:val="007A71B9"/>
    <w:rsid w:val="007A7516"/>
    <w:rsid w:val="007A7D5A"/>
    <w:rsid w:val="007B02A6"/>
    <w:rsid w:val="007B02B3"/>
    <w:rsid w:val="007B0FBD"/>
    <w:rsid w:val="007B13A9"/>
    <w:rsid w:val="007B13C2"/>
    <w:rsid w:val="007B1D2B"/>
    <w:rsid w:val="007B20DD"/>
    <w:rsid w:val="007B21B5"/>
    <w:rsid w:val="007B29B4"/>
    <w:rsid w:val="007B2EF7"/>
    <w:rsid w:val="007B32EC"/>
    <w:rsid w:val="007B3774"/>
    <w:rsid w:val="007B3873"/>
    <w:rsid w:val="007B3F7E"/>
    <w:rsid w:val="007B458B"/>
    <w:rsid w:val="007B4C28"/>
    <w:rsid w:val="007B559C"/>
    <w:rsid w:val="007B6062"/>
    <w:rsid w:val="007B6309"/>
    <w:rsid w:val="007B7855"/>
    <w:rsid w:val="007C0447"/>
    <w:rsid w:val="007C076E"/>
    <w:rsid w:val="007C09F8"/>
    <w:rsid w:val="007C12B1"/>
    <w:rsid w:val="007C197D"/>
    <w:rsid w:val="007C1B49"/>
    <w:rsid w:val="007C1E3C"/>
    <w:rsid w:val="007C200E"/>
    <w:rsid w:val="007C2770"/>
    <w:rsid w:val="007C3185"/>
    <w:rsid w:val="007C3734"/>
    <w:rsid w:val="007C3C7A"/>
    <w:rsid w:val="007C3C8D"/>
    <w:rsid w:val="007C4DAB"/>
    <w:rsid w:val="007C551C"/>
    <w:rsid w:val="007C6387"/>
    <w:rsid w:val="007C7D46"/>
    <w:rsid w:val="007D044E"/>
    <w:rsid w:val="007D063B"/>
    <w:rsid w:val="007D1D20"/>
    <w:rsid w:val="007D2849"/>
    <w:rsid w:val="007D357D"/>
    <w:rsid w:val="007D43EF"/>
    <w:rsid w:val="007D47D9"/>
    <w:rsid w:val="007D48CF"/>
    <w:rsid w:val="007D4A99"/>
    <w:rsid w:val="007D4D3A"/>
    <w:rsid w:val="007D573E"/>
    <w:rsid w:val="007D5B67"/>
    <w:rsid w:val="007D7FFD"/>
    <w:rsid w:val="007E0173"/>
    <w:rsid w:val="007E05C6"/>
    <w:rsid w:val="007E0A83"/>
    <w:rsid w:val="007E1A58"/>
    <w:rsid w:val="007E26F8"/>
    <w:rsid w:val="007E30B5"/>
    <w:rsid w:val="007E31A3"/>
    <w:rsid w:val="007E3898"/>
    <w:rsid w:val="007E4339"/>
    <w:rsid w:val="007E4A01"/>
    <w:rsid w:val="007E4BA9"/>
    <w:rsid w:val="007E4FE6"/>
    <w:rsid w:val="007E52FD"/>
    <w:rsid w:val="007E78FB"/>
    <w:rsid w:val="007E7D1C"/>
    <w:rsid w:val="007F012B"/>
    <w:rsid w:val="007F03B9"/>
    <w:rsid w:val="007F0A81"/>
    <w:rsid w:val="007F1B6B"/>
    <w:rsid w:val="007F1CF8"/>
    <w:rsid w:val="007F2D86"/>
    <w:rsid w:val="007F32EB"/>
    <w:rsid w:val="007F3C20"/>
    <w:rsid w:val="007F3DA0"/>
    <w:rsid w:val="007F4787"/>
    <w:rsid w:val="007F4829"/>
    <w:rsid w:val="007F5768"/>
    <w:rsid w:val="007F5EF7"/>
    <w:rsid w:val="007F67EA"/>
    <w:rsid w:val="007F7337"/>
    <w:rsid w:val="007F76EE"/>
    <w:rsid w:val="007F7987"/>
    <w:rsid w:val="00800118"/>
    <w:rsid w:val="00800CCD"/>
    <w:rsid w:val="00800EB7"/>
    <w:rsid w:val="00801352"/>
    <w:rsid w:val="008015E9"/>
    <w:rsid w:val="00802174"/>
    <w:rsid w:val="00802435"/>
    <w:rsid w:val="0080244E"/>
    <w:rsid w:val="008027E3"/>
    <w:rsid w:val="00802C72"/>
    <w:rsid w:val="00802CC1"/>
    <w:rsid w:val="00803C57"/>
    <w:rsid w:val="00803F2C"/>
    <w:rsid w:val="0080406C"/>
    <w:rsid w:val="008046CC"/>
    <w:rsid w:val="00804DA6"/>
    <w:rsid w:val="00807D62"/>
    <w:rsid w:val="00807E54"/>
    <w:rsid w:val="00807ED3"/>
    <w:rsid w:val="008101DE"/>
    <w:rsid w:val="008102DA"/>
    <w:rsid w:val="0081052C"/>
    <w:rsid w:val="00810868"/>
    <w:rsid w:val="00810EB1"/>
    <w:rsid w:val="00810FE0"/>
    <w:rsid w:val="0081261B"/>
    <w:rsid w:val="0081331B"/>
    <w:rsid w:val="008136CC"/>
    <w:rsid w:val="008137D9"/>
    <w:rsid w:val="008139E3"/>
    <w:rsid w:val="00814016"/>
    <w:rsid w:val="00814644"/>
    <w:rsid w:val="00814755"/>
    <w:rsid w:val="00815204"/>
    <w:rsid w:val="00815242"/>
    <w:rsid w:val="0081558F"/>
    <w:rsid w:val="00815B20"/>
    <w:rsid w:val="00816013"/>
    <w:rsid w:val="008166B8"/>
    <w:rsid w:val="00816C32"/>
    <w:rsid w:val="00816F0E"/>
    <w:rsid w:val="00817092"/>
    <w:rsid w:val="00817D1F"/>
    <w:rsid w:val="00817E73"/>
    <w:rsid w:val="008206CB"/>
    <w:rsid w:val="0082085B"/>
    <w:rsid w:val="00820E30"/>
    <w:rsid w:val="00821BD3"/>
    <w:rsid w:val="00821BE3"/>
    <w:rsid w:val="00821E5D"/>
    <w:rsid w:val="00822DED"/>
    <w:rsid w:val="00824D41"/>
    <w:rsid w:val="00826ED8"/>
    <w:rsid w:val="0082760E"/>
    <w:rsid w:val="0082786E"/>
    <w:rsid w:val="00830ABC"/>
    <w:rsid w:val="00830D65"/>
    <w:rsid w:val="00830F4D"/>
    <w:rsid w:val="008310B6"/>
    <w:rsid w:val="008316CF"/>
    <w:rsid w:val="0083178F"/>
    <w:rsid w:val="00831999"/>
    <w:rsid w:val="008319D6"/>
    <w:rsid w:val="008323BA"/>
    <w:rsid w:val="0083350C"/>
    <w:rsid w:val="00833A0D"/>
    <w:rsid w:val="00833DF0"/>
    <w:rsid w:val="008345AD"/>
    <w:rsid w:val="008355AF"/>
    <w:rsid w:val="00835D32"/>
    <w:rsid w:val="008364ED"/>
    <w:rsid w:val="00837683"/>
    <w:rsid w:val="0084071B"/>
    <w:rsid w:val="00840CB0"/>
    <w:rsid w:val="00840D5E"/>
    <w:rsid w:val="00840F3A"/>
    <w:rsid w:val="00841B1D"/>
    <w:rsid w:val="008425DE"/>
    <w:rsid w:val="00842964"/>
    <w:rsid w:val="008431B7"/>
    <w:rsid w:val="00843677"/>
    <w:rsid w:val="008437A3"/>
    <w:rsid w:val="0084483C"/>
    <w:rsid w:val="00844A4C"/>
    <w:rsid w:val="00844B34"/>
    <w:rsid w:val="00844D1D"/>
    <w:rsid w:val="00845092"/>
    <w:rsid w:val="00845380"/>
    <w:rsid w:val="008459F1"/>
    <w:rsid w:val="00845A6B"/>
    <w:rsid w:val="008465F2"/>
    <w:rsid w:val="00846E89"/>
    <w:rsid w:val="0084746C"/>
    <w:rsid w:val="0084785D"/>
    <w:rsid w:val="00850C9B"/>
    <w:rsid w:val="00850E8C"/>
    <w:rsid w:val="00850F49"/>
    <w:rsid w:val="008514B2"/>
    <w:rsid w:val="00851A4E"/>
    <w:rsid w:val="00852193"/>
    <w:rsid w:val="0085259F"/>
    <w:rsid w:val="00853ECF"/>
    <w:rsid w:val="0085478F"/>
    <w:rsid w:val="00854A89"/>
    <w:rsid w:val="00854BDE"/>
    <w:rsid w:val="00854D33"/>
    <w:rsid w:val="00854E8B"/>
    <w:rsid w:val="00854FA1"/>
    <w:rsid w:val="008559D4"/>
    <w:rsid w:val="0085637C"/>
    <w:rsid w:val="00856C9A"/>
    <w:rsid w:val="00857207"/>
    <w:rsid w:val="00857E13"/>
    <w:rsid w:val="0086081C"/>
    <w:rsid w:val="008609D4"/>
    <w:rsid w:val="00860C3E"/>
    <w:rsid w:val="00860E69"/>
    <w:rsid w:val="008617C6"/>
    <w:rsid w:val="0086277C"/>
    <w:rsid w:val="008628AF"/>
    <w:rsid w:val="0086387B"/>
    <w:rsid w:val="0086403F"/>
    <w:rsid w:val="00864413"/>
    <w:rsid w:val="00864872"/>
    <w:rsid w:val="00864E08"/>
    <w:rsid w:val="008650AC"/>
    <w:rsid w:val="008652FB"/>
    <w:rsid w:val="0086562C"/>
    <w:rsid w:val="008660B2"/>
    <w:rsid w:val="00866E3A"/>
    <w:rsid w:val="0086701C"/>
    <w:rsid w:val="008672CB"/>
    <w:rsid w:val="0086788D"/>
    <w:rsid w:val="00870279"/>
    <w:rsid w:val="00870482"/>
    <w:rsid w:val="0087089C"/>
    <w:rsid w:val="00870B5E"/>
    <w:rsid w:val="00870EE9"/>
    <w:rsid w:val="008718FA"/>
    <w:rsid w:val="00872C01"/>
    <w:rsid w:val="00872D07"/>
    <w:rsid w:val="008732D2"/>
    <w:rsid w:val="008741E3"/>
    <w:rsid w:val="00874577"/>
    <w:rsid w:val="00874682"/>
    <w:rsid w:val="00874A5E"/>
    <w:rsid w:val="00874D3D"/>
    <w:rsid w:val="0087569F"/>
    <w:rsid w:val="00875D28"/>
    <w:rsid w:val="00876084"/>
    <w:rsid w:val="00876168"/>
    <w:rsid w:val="00876187"/>
    <w:rsid w:val="00877413"/>
    <w:rsid w:val="0087741D"/>
    <w:rsid w:val="0087787A"/>
    <w:rsid w:val="00877907"/>
    <w:rsid w:val="00877DD8"/>
    <w:rsid w:val="008805FA"/>
    <w:rsid w:val="00881052"/>
    <w:rsid w:val="008810C3"/>
    <w:rsid w:val="00881AFD"/>
    <w:rsid w:val="00882794"/>
    <w:rsid w:val="00882854"/>
    <w:rsid w:val="00882EFA"/>
    <w:rsid w:val="0088339E"/>
    <w:rsid w:val="00883BFB"/>
    <w:rsid w:val="00885C54"/>
    <w:rsid w:val="008867F3"/>
    <w:rsid w:val="0088687F"/>
    <w:rsid w:val="00886C6E"/>
    <w:rsid w:val="00890A7E"/>
    <w:rsid w:val="00890B8A"/>
    <w:rsid w:val="00891787"/>
    <w:rsid w:val="0089266E"/>
    <w:rsid w:val="00893C07"/>
    <w:rsid w:val="00894401"/>
    <w:rsid w:val="008944A3"/>
    <w:rsid w:val="00894E66"/>
    <w:rsid w:val="00895DD4"/>
    <w:rsid w:val="00896368"/>
    <w:rsid w:val="008971A8"/>
    <w:rsid w:val="008A0DC3"/>
    <w:rsid w:val="008A101C"/>
    <w:rsid w:val="008A336A"/>
    <w:rsid w:val="008A3469"/>
    <w:rsid w:val="008A38A2"/>
    <w:rsid w:val="008A42B4"/>
    <w:rsid w:val="008A4447"/>
    <w:rsid w:val="008A47CA"/>
    <w:rsid w:val="008A48B5"/>
    <w:rsid w:val="008A60DE"/>
    <w:rsid w:val="008A6497"/>
    <w:rsid w:val="008A66E7"/>
    <w:rsid w:val="008A762D"/>
    <w:rsid w:val="008A7932"/>
    <w:rsid w:val="008A7B9F"/>
    <w:rsid w:val="008A7D94"/>
    <w:rsid w:val="008B053A"/>
    <w:rsid w:val="008B1105"/>
    <w:rsid w:val="008B1ED0"/>
    <w:rsid w:val="008B27E0"/>
    <w:rsid w:val="008B3F43"/>
    <w:rsid w:val="008B49E0"/>
    <w:rsid w:val="008B57BE"/>
    <w:rsid w:val="008B5B4D"/>
    <w:rsid w:val="008B61D4"/>
    <w:rsid w:val="008B7087"/>
    <w:rsid w:val="008B7136"/>
    <w:rsid w:val="008B714D"/>
    <w:rsid w:val="008B732A"/>
    <w:rsid w:val="008B78A6"/>
    <w:rsid w:val="008C00DF"/>
    <w:rsid w:val="008C0F11"/>
    <w:rsid w:val="008C191E"/>
    <w:rsid w:val="008C2369"/>
    <w:rsid w:val="008C264E"/>
    <w:rsid w:val="008C39F8"/>
    <w:rsid w:val="008C42BF"/>
    <w:rsid w:val="008C551F"/>
    <w:rsid w:val="008C552D"/>
    <w:rsid w:val="008C64DA"/>
    <w:rsid w:val="008C67D8"/>
    <w:rsid w:val="008C6AAF"/>
    <w:rsid w:val="008C6DBF"/>
    <w:rsid w:val="008C6F72"/>
    <w:rsid w:val="008C73D4"/>
    <w:rsid w:val="008C79D4"/>
    <w:rsid w:val="008D04BF"/>
    <w:rsid w:val="008D055E"/>
    <w:rsid w:val="008D089C"/>
    <w:rsid w:val="008D09A9"/>
    <w:rsid w:val="008D0FBE"/>
    <w:rsid w:val="008D1111"/>
    <w:rsid w:val="008D1A43"/>
    <w:rsid w:val="008D1BE9"/>
    <w:rsid w:val="008D1DFA"/>
    <w:rsid w:val="008D2AAC"/>
    <w:rsid w:val="008D3006"/>
    <w:rsid w:val="008D374B"/>
    <w:rsid w:val="008D37CF"/>
    <w:rsid w:val="008D41A5"/>
    <w:rsid w:val="008D4666"/>
    <w:rsid w:val="008D4B47"/>
    <w:rsid w:val="008D4B99"/>
    <w:rsid w:val="008D53E3"/>
    <w:rsid w:val="008D5765"/>
    <w:rsid w:val="008D5C4D"/>
    <w:rsid w:val="008D5F75"/>
    <w:rsid w:val="008D6992"/>
    <w:rsid w:val="008D7A4F"/>
    <w:rsid w:val="008D7B55"/>
    <w:rsid w:val="008D7B8D"/>
    <w:rsid w:val="008D7C4E"/>
    <w:rsid w:val="008E01C1"/>
    <w:rsid w:val="008E08E4"/>
    <w:rsid w:val="008E0A5A"/>
    <w:rsid w:val="008E1A11"/>
    <w:rsid w:val="008E2E9E"/>
    <w:rsid w:val="008E2FCA"/>
    <w:rsid w:val="008E3166"/>
    <w:rsid w:val="008E3DD0"/>
    <w:rsid w:val="008E4156"/>
    <w:rsid w:val="008E42FB"/>
    <w:rsid w:val="008E6481"/>
    <w:rsid w:val="008E6799"/>
    <w:rsid w:val="008E69EC"/>
    <w:rsid w:val="008E6C26"/>
    <w:rsid w:val="008E7415"/>
    <w:rsid w:val="008E74F0"/>
    <w:rsid w:val="008E7D4D"/>
    <w:rsid w:val="008F050D"/>
    <w:rsid w:val="008F0E42"/>
    <w:rsid w:val="008F179F"/>
    <w:rsid w:val="008F1D27"/>
    <w:rsid w:val="008F25BC"/>
    <w:rsid w:val="008F2A16"/>
    <w:rsid w:val="008F4012"/>
    <w:rsid w:val="008F4AC1"/>
    <w:rsid w:val="008F4ED0"/>
    <w:rsid w:val="008F6932"/>
    <w:rsid w:val="008F7E56"/>
    <w:rsid w:val="00901351"/>
    <w:rsid w:val="00901565"/>
    <w:rsid w:val="009015A0"/>
    <w:rsid w:val="009015F3"/>
    <w:rsid w:val="009016A2"/>
    <w:rsid w:val="00901AF2"/>
    <w:rsid w:val="00902506"/>
    <w:rsid w:val="00903098"/>
    <w:rsid w:val="00903436"/>
    <w:rsid w:val="0090385D"/>
    <w:rsid w:val="00903CB7"/>
    <w:rsid w:val="00904475"/>
    <w:rsid w:val="009044B5"/>
    <w:rsid w:val="00904943"/>
    <w:rsid w:val="0090516A"/>
    <w:rsid w:val="009059EB"/>
    <w:rsid w:val="00905BCD"/>
    <w:rsid w:val="00906566"/>
    <w:rsid w:val="00906AC7"/>
    <w:rsid w:val="00907702"/>
    <w:rsid w:val="00907A1B"/>
    <w:rsid w:val="00910409"/>
    <w:rsid w:val="00910B9C"/>
    <w:rsid w:val="00910CFF"/>
    <w:rsid w:val="00911174"/>
    <w:rsid w:val="009112C7"/>
    <w:rsid w:val="009113C9"/>
    <w:rsid w:val="00911A77"/>
    <w:rsid w:val="0091205C"/>
    <w:rsid w:val="009125C2"/>
    <w:rsid w:val="00912677"/>
    <w:rsid w:val="009134B6"/>
    <w:rsid w:val="00913B48"/>
    <w:rsid w:val="00913E04"/>
    <w:rsid w:val="009140DE"/>
    <w:rsid w:val="00914145"/>
    <w:rsid w:val="00914465"/>
    <w:rsid w:val="00914959"/>
    <w:rsid w:val="009167D6"/>
    <w:rsid w:val="00916AD1"/>
    <w:rsid w:val="00916DD4"/>
    <w:rsid w:val="009170FB"/>
    <w:rsid w:val="0091746B"/>
    <w:rsid w:val="009200EE"/>
    <w:rsid w:val="009204B8"/>
    <w:rsid w:val="009204E2"/>
    <w:rsid w:val="00920BE7"/>
    <w:rsid w:val="0092120D"/>
    <w:rsid w:val="00921D67"/>
    <w:rsid w:val="00921DA7"/>
    <w:rsid w:val="00922109"/>
    <w:rsid w:val="0092219D"/>
    <w:rsid w:val="00922387"/>
    <w:rsid w:val="009225E3"/>
    <w:rsid w:val="00922C7F"/>
    <w:rsid w:val="00923169"/>
    <w:rsid w:val="00923184"/>
    <w:rsid w:val="00924613"/>
    <w:rsid w:val="009248BC"/>
    <w:rsid w:val="00924AAD"/>
    <w:rsid w:val="00924C92"/>
    <w:rsid w:val="00924D38"/>
    <w:rsid w:val="00925798"/>
    <w:rsid w:val="00926FE0"/>
    <w:rsid w:val="00927509"/>
    <w:rsid w:val="009308E7"/>
    <w:rsid w:val="00930CD3"/>
    <w:rsid w:val="00931351"/>
    <w:rsid w:val="00931450"/>
    <w:rsid w:val="00931B3C"/>
    <w:rsid w:val="00931E16"/>
    <w:rsid w:val="0093244D"/>
    <w:rsid w:val="00933119"/>
    <w:rsid w:val="009343B1"/>
    <w:rsid w:val="00934774"/>
    <w:rsid w:val="00934AC9"/>
    <w:rsid w:val="0093531C"/>
    <w:rsid w:val="00935BE6"/>
    <w:rsid w:val="00935BFD"/>
    <w:rsid w:val="00935E36"/>
    <w:rsid w:val="00935F7D"/>
    <w:rsid w:val="00937436"/>
    <w:rsid w:val="00940D8C"/>
    <w:rsid w:val="00942625"/>
    <w:rsid w:val="0094299E"/>
    <w:rsid w:val="009431FF"/>
    <w:rsid w:val="0094341C"/>
    <w:rsid w:val="00943631"/>
    <w:rsid w:val="00943E86"/>
    <w:rsid w:val="009448CE"/>
    <w:rsid w:val="00944B42"/>
    <w:rsid w:val="0094605C"/>
    <w:rsid w:val="009463D8"/>
    <w:rsid w:val="009465C9"/>
    <w:rsid w:val="00946B7C"/>
    <w:rsid w:val="00946C2C"/>
    <w:rsid w:val="00946E4C"/>
    <w:rsid w:val="0094702B"/>
    <w:rsid w:val="00950023"/>
    <w:rsid w:val="00950430"/>
    <w:rsid w:val="009519D8"/>
    <w:rsid w:val="009519ED"/>
    <w:rsid w:val="00952545"/>
    <w:rsid w:val="00952A5E"/>
    <w:rsid w:val="00953A42"/>
    <w:rsid w:val="009543E0"/>
    <w:rsid w:val="00954C00"/>
    <w:rsid w:val="0095568C"/>
    <w:rsid w:val="009556EA"/>
    <w:rsid w:val="0095629E"/>
    <w:rsid w:val="00956EA3"/>
    <w:rsid w:val="0095750E"/>
    <w:rsid w:val="0095779C"/>
    <w:rsid w:val="00957A6B"/>
    <w:rsid w:val="00957C5B"/>
    <w:rsid w:val="0096040C"/>
    <w:rsid w:val="009605B2"/>
    <w:rsid w:val="009609D9"/>
    <w:rsid w:val="00960F3A"/>
    <w:rsid w:val="00961315"/>
    <w:rsid w:val="009617AA"/>
    <w:rsid w:val="009617CD"/>
    <w:rsid w:val="009617F2"/>
    <w:rsid w:val="00961ACD"/>
    <w:rsid w:val="00962D6A"/>
    <w:rsid w:val="00962F41"/>
    <w:rsid w:val="00965A2A"/>
    <w:rsid w:val="0096629B"/>
    <w:rsid w:val="00967AB0"/>
    <w:rsid w:val="00967B6E"/>
    <w:rsid w:val="0097088D"/>
    <w:rsid w:val="00971473"/>
    <w:rsid w:val="00971C22"/>
    <w:rsid w:val="0097274E"/>
    <w:rsid w:val="009731F0"/>
    <w:rsid w:val="0097376D"/>
    <w:rsid w:val="009737B6"/>
    <w:rsid w:val="00973BDD"/>
    <w:rsid w:val="00974007"/>
    <w:rsid w:val="00974FA1"/>
    <w:rsid w:val="009751F7"/>
    <w:rsid w:val="00975CC1"/>
    <w:rsid w:val="0097660A"/>
    <w:rsid w:val="00977215"/>
    <w:rsid w:val="009778D2"/>
    <w:rsid w:val="00980058"/>
    <w:rsid w:val="009801B2"/>
    <w:rsid w:val="009808B5"/>
    <w:rsid w:val="0098174A"/>
    <w:rsid w:val="00981DB5"/>
    <w:rsid w:val="00981FA5"/>
    <w:rsid w:val="00981FC2"/>
    <w:rsid w:val="00982B8A"/>
    <w:rsid w:val="00982E0F"/>
    <w:rsid w:val="00983077"/>
    <w:rsid w:val="00984041"/>
    <w:rsid w:val="00984173"/>
    <w:rsid w:val="00984ADF"/>
    <w:rsid w:val="00984D82"/>
    <w:rsid w:val="0098645E"/>
    <w:rsid w:val="00986CCA"/>
    <w:rsid w:val="00986E93"/>
    <w:rsid w:val="00987005"/>
    <w:rsid w:val="00987488"/>
    <w:rsid w:val="009876E9"/>
    <w:rsid w:val="009877F1"/>
    <w:rsid w:val="00987B87"/>
    <w:rsid w:val="0099044D"/>
    <w:rsid w:val="0099077B"/>
    <w:rsid w:val="0099094A"/>
    <w:rsid w:val="00990A25"/>
    <w:rsid w:val="009925AC"/>
    <w:rsid w:val="00993EA8"/>
    <w:rsid w:val="0099482A"/>
    <w:rsid w:val="00995752"/>
    <w:rsid w:val="00995E85"/>
    <w:rsid w:val="00996D68"/>
    <w:rsid w:val="00996FE2"/>
    <w:rsid w:val="0099734C"/>
    <w:rsid w:val="00997570"/>
    <w:rsid w:val="00997802"/>
    <w:rsid w:val="00997AFC"/>
    <w:rsid w:val="00997D15"/>
    <w:rsid w:val="009A05C1"/>
    <w:rsid w:val="009A07CE"/>
    <w:rsid w:val="009A2FE3"/>
    <w:rsid w:val="009A3802"/>
    <w:rsid w:val="009A4505"/>
    <w:rsid w:val="009A466E"/>
    <w:rsid w:val="009A4C2E"/>
    <w:rsid w:val="009A53B1"/>
    <w:rsid w:val="009A6A69"/>
    <w:rsid w:val="009A7A3B"/>
    <w:rsid w:val="009A7A61"/>
    <w:rsid w:val="009B15D5"/>
    <w:rsid w:val="009B182A"/>
    <w:rsid w:val="009B2C48"/>
    <w:rsid w:val="009B3433"/>
    <w:rsid w:val="009B37E7"/>
    <w:rsid w:val="009B3F5B"/>
    <w:rsid w:val="009B4143"/>
    <w:rsid w:val="009B561C"/>
    <w:rsid w:val="009B5D1C"/>
    <w:rsid w:val="009B5F4B"/>
    <w:rsid w:val="009B6253"/>
    <w:rsid w:val="009B6D00"/>
    <w:rsid w:val="009C0B1E"/>
    <w:rsid w:val="009C0CEB"/>
    <w:rsid w:val="009C0EBF"/>
    <w:rsid w:val="009C1792"/>
    <w:rsid w:val="009C1D45"/>
    <w:rsid w:val="009C2896"/>
    <w:rsid w:val="009C2EFB"/>
    <w:rsid w:val="009C3BA0"/>
    <w:rsid w:val="009C3E67"/>
    <w:rsid w:val="009C471E"/>
    <w:rsid w:val="009C4901"/>
    <w:rsid w:val="009C5049"/>
    <w:rsid w:val="009C6443"/>
    <w:rsid w:val="009C67CF"/>
    <w:rsid w:val="009C71CC"/>
    <w:rsid w:val="009C7308"/>
    <w:rsid w:val="009D0060"/>
    <w:rsid w:val="009D1555"/>
    <w:rsid w:val="009D22AA"/>
    <w:rsid w:val="009D2893"/>
    <w:rsid w:val="009D4669"/>
    <w:rsid w:val="009D597B"/>
    <w:rsid w:val="009D602D"/>
    <w:rsid w:val="009D74DC"/>
    <w:rsid w:val="009D7CF0"/>
    <w:rsid w:val="009E05D0"/>
    <w:rsid w:val="009E0FBB"/>
    <w:rsid w:val="009E1965"/>
    <w:rsid w:val="009E2295"/>
    <w:rsid w:val="009E2AA1"/>
    <w:rsid w:val="009E405D"/>
    <w:rsid w:val="009E459E"/>
    <w:rsid w:val="009E5B97"/>
    <w:rsid w:val="009E61A7"/>
    <w:rsid w:val="009E6E2D"/>
    <w:rsid w:val="009E7099"/>
    <w:rsid w:val="009E7430"/>
    <w:rsid w:val="009E7769"/>
    <w:rsid w:val="009E7AEC"/>
    <w:rsid w:val="009F0A5D"/>
    <w:rsid w:val="009F20EE"/>
    <w:rsid w:val="009F2585"/>
    <w:rsid w:val="009F3E53"/>
    <w:rsid w:val="009F429E"/>
    <w:rsid w:val="009F4815"/>
    <w:rsid w:val="009F4833"/>
    <w:rsid w:val="009F4963"/>
    <w:rsid w:val="009F4DF9"/>
    <w:rsid w:val="009F4E21"/>
    <w:rsid w:val="009F5EA4"/>
    <w:rsid w:val="009F6183"/>
    <w:rsid w:val="009F706A"/>
    <w:rsid w:val="009F79D7"/>
    <w:rsid w:val="00A004EF"/>
    <w:rsid w:val="00A00DA7"/>
    <w:rsid w:val="00A011F3"/>
    <w:rsid w:val="00A015C9"/>
    <w:rsid w:val="00A01F4A"/>
    <w:rsid w:val="00A0253E"/>
    <w:rsid w:val="00A03283"/>
    <w:rsid w:val="00A032F0"/>
    <w:rsid w:val="00A03609"/>
    <w:rsid w:val="00A042D0"/>
    <w:rsid w:val="00A04537"/>
    <w:rsid w:val="00A048C2"/>
    <w:rsid w:val="00A05775"/>
    <w:rsid w:val="00A05CC8"/>
    <w:rsid w:val="00A070A4"/>
    <w:rsid w:val="00A07984"/>
    <w:rsid w:val="00A11148"/>
    <w:rsid w:val="00A113BD"/>
    <w:rsid w:val="00A1153A"/>
    <w:rsid w:val="00A11B1D"/>
    <w:rsid w:val="00A11C5E"/>
    <w:rsid w:val="00A11E7E"/>
    <w:rsid w:val="00A120B2"/>
    <w:rsid w:val="00A12385"/>
    <w:rsid w:val="00A1265E"/>
    <w:rsid w:val="00A128A5"/>
    <w:rsid w:val="00A12A00"/>
    <w:rsid w:val="00A12AE1"/>
    <w:rsid w:val="00A136F3"/>
    <w:rsid w:val="00A1402F"/>
    <w:rsid w:val="00A14409"/>
    <w:rsid w:val="00A14EDC"/>
    <w:rsid w:val="00A151A7"/>
    <w:rsid w:val="00A154F9"/>
    <w:rsid w:val="00A1699F"/>
    <w:rsid w:val="00A16C75"/>
    <w:rsid w:val="00A17978"/>
    <w:rsid w:val="00A200A4"/>
    <w:rsid w:val="00A2074C"/>
    <w:rsid w:val="00A20A3C"/>
    <w:rsid w:val="00A21222"/>
    <w:rsid w:val="00A22417"/>
    <w:rsid w:val="00A22BEA"/>
    <w:rsid w:val="00A22E62"/>
    <w:rsid w:val="00A23A87"/>
    <w:rsid w:val="00A246F3"/>
    <w:rsid w:val="00A25669"/>
    <w:rsid w:val="00A25812"/>
    <w:rsid w:val="00A259DD"/>
    <w:rsid w:val="00A267DE"/>
    <w:rsid w:val="00A26EC0"/>
    <w:rsid w:val="00A2738A"/>
    <w:rsid w:val="00A27F29"/>
    <w:rsid w:val="00A30D42"/>
    <w:rsid w:val="00A3133E"/>
    <w:rsid w:val="00A32805"/>
    <w:rsid w:val="00A32B5B"/>
    <w:rsid w:val="00A32C85"/>
    <w:rsid w:val="00A3358F"/>
    <w:rsid w:val="00A33ADA"/>
    <w:rsid w:val="00A33BD7"/>
    <w:rsid w:val="00A34125"/>
    <w:rsid w:val="00A3433E"/>
    <w:rsid w:val="00A34A7B"/>
    <w:rsid w:val="00A34C88"/>
    <w:rsid w:val="00A354A6"/>
    <w:rsid w:val="00A35823"/>
    <w:rsid w:val="00A35CDD"/>
    <w:rsid w:val="00A36C57"/>
    <w:rsid w:val="00A36E19"/>
    <w:rsid w:val="00A36FA7"/>
    <w:rsid w:val="00A37002"/>
    <w:rsid w:val="00A376C4"/>
    <w:rsid w:val="00A37B57"/>
    <w:rsid w:val="00A405A4"/>
    <w:rsid w:val="00A4093B"/>
    <w:rsid w:val="00A40D02"/>
    <w:rsid w:val="00A423CE"/>
    <w:rsid w:val="00A43376"/>
    <w:rsid w:val="00A44870"/>
    <w:rsid w:val="00A454AC"/>
    <w:rsid w:val="00A455FE"/>
    <w:rsid w:val="00A45749"/>
    <w:rsid w:val="00A45993"/>
    <w:rsid w:val="00A45CBD"/>
    <w:rsid w:val="00A45E63"/>
    <w:rsid w:val="00A46FFA"/>
    <w:rsid w:val="00A47069"/>
    <w:rsid w:val="00A472C7"/>
    <w:rsid w:val="00A47309"/>
    <w:rsid w:val="00A47440"/>
    <w:rsid w:val="00A47EFD"/>
    <w:rsid w:val="00A51773"/>
    <w:rsid w:val="00A5283D"/>
    <w:rsid w:val="00A529D3"/>
    <w:rsid w:val="00A5342D"/>
    <w:rsid w:val="00A53900"/>
    <w:rsid w:val="00A549B9"/>
    <w:rsid w:val="00A559B1"/>
    <w:rsid w:val="00A55FCE"/>
    <w:rsid w:val="00A56090"/>
    <w:rsid w:val="00A573F1"/>
    <w:rsid w:val="00A574C5"/>
    <w:rsid w:val="00A576D8"/>
    <w:rsid w:val="00A57ED0"/>
    <w:rsid w:val="00A60154"/>
    <w:rsid w:val="00A601AE"/>
    <w:rsid w:val="00A60504"/>
    <w:rsid w:val="00A60C15"/>
    <w:rsid w:val="00A60CD2"/>
    <w:rsid w:val="00A620F0"/>
    <w:rsid w:val="00A62694"/>
    <w:rsid w:val="00A634B3"/>
    <w:rsid w:val="00A640DC"/>
    <w:rsid w:val="00A6435E"/>
    <w:rsid w:val="00A6540D"/>
    <w:rsid w:val="00A66631"/>
    <w:rsid w:val="00A66BBE"/>
    <w:rsid w:val="00A6779A"/>
    <w:rsid w:val="00A67AB5"/>
    <w:rsid w:val="00A67E8D"/>
    <w:rsid w:val="00A71397"/>
    <w:rsid w:val="00A71B69"/>
    <w:rsid w:val="00A71CB5"/>
    <w:rsid w:val="00A73301"/>
    <w:rsid w:val="00A7330D"/>
    <w:rsid w:val="00A73A77"/>
    <w:rsid w:val="00A73B61"/>
    <w:rsid w:val="00A746CC"/>
    <w:rsid w:val="00A7477D"/>
    <w:rsid w:val="00A74E37"/>
    <w:rsid w:val="00A7501A"/>
    <w:rsid w:val="00A76310"/>
    <w:rsid w:val="00A76E9B"/>
    <w:rsid w:val="00A7733F"/>
    <w:rsid w:val="00A77B35"/>
    <w:rsid w:val="00A80538"/>
    <w:rsid w:val="00A8064E"/>
    <w:rsid w:val="00A80773"/>
    <w:rsid w:val="00A809C8"/>
    <w:rsid w:val="00A81544"/>
    <w:rsid w:val="00A81B7D"/>
    <w:rsid w:val="00A82633"/>
    <w:rsid w:val="00A829BD"/>
    <w:rsid w:val="00A836CC"/>
    <w:rsid w:val="00A852FB"/>
    <w:rsid w:val="00A85396"/>
    <w:rsid w:val="00A85E5F"/>
    <w:rsid w:val="00A85EF4"/>
    <w:rsid w:val="00A90767"/>
    <w:rsid w:val="00A90D1E"/>
    <w:rsid w:val="00A91335"/>
    <w:rsid w:val="00A91AB0"/>
    <w:rsid w:val="00A92465"/>
    <w:rsid w:val="00A936FD"/>
    <w:rsid w:val="00A93B88"/>
    <w:rsid w:val="00A94DA5"/>
    <w:rsid w:val="00A94DD6"/>
    <w:rsid w:val="00A94F0E"/>
    <w:rsid w:val="00A967AF"/>
    <w:rsid w:val="00A96DEF"/>
    <w:rsid w:val="00A973F4"/>
    <w:rsid w:val="00A979E8"/>
    <w:rsid w:val="00A97B5F"/>
    <w:rsid w:val="00A97FD0"/>
    <w:rsid w:val="00AA0107"/>
    <w:rsid w:val="00AA027D"/>
    <w:rsid w:val="00AA0714"/>
    <w:rsid w:val="00AA0A28"/>
    <w:rsid w:val="00AA0D6F"/>
    <w:rsid w:val="00AA2490"/>
    <w:rsid w:val="00AA2996"/>
    <w:rsid w:val="00AA2DC6"/>
    <w:rsid w:val="00AA2EFD"/>
    <w:rsid w:val="00AA441C"/>
    <w:rsid w:val="00AA4E7F"/>
    <w:rsid w:val="00AA65D4"/>
    <w:rsid w:val="00AA6CD3"/>
    <w:rsid w:val="00AA7A7F"/>
    <w:rsid w:val="00AB0C02"/>
    <w:rsid w:val="00AB198D"/>
    <w:rsid w:val="00AB29B2"/>
    <w:rsid w:val="00AB2E43"/>
    <w:rsid w:val="00AB2E8B"/>
    <w:rsid w:val="00AB40A5"/>
    <w:rsid w:val="00AB480A"/>
    <w:rsid w:val="00AB4BBD"/>
    <w:rsid w:val="00AB5460"/>
    <w:rsid w:val="00AB5808"/>
    <w:rsid w:val="00AB5976"/>
    <w:rsid w:val="00AB6CD7"/>
    <w:rsid w:val="00AB6DF2"/>
    <w:rsid w:val="00AB7D09"/>
    <w:rsid w:val="00AC0730"/>
    <w:rsid w:val="00AC0C96"/>
    <w:rsid w:val="00AC18AE"/>
    <w:rsid w:val="00AC1C83"/>
    <w:rsid w:val="00AC28CF"/>
    <w:rsid w:val="00AC2DFF"/>
    <w:rsid w:val="00AC2FE9"/>
    <w:rsid w:val="00AC3151"/>
    <w:rsid w:val="00AC38A4"/>
    <w:rsid w:val="00AC4592"/>
    <w:rsid w:val="00AC48DF"/>
    <w:rsid w:val="00AC5154"/>
    <w:rsid w:val="00AC678D"/>
    <w:rsid w:val="00AC6D9E"/>
    <w:rsid w:val="00AC7EF7"/>
    <w:rsid w:val="00AD16B6"/>
    <w:rsid w:val="00AD27B4"/>
    <w:rsid w:val="00AD380E"/>
    <w:rsid w:val="00AD3F2B"/>
    <w:rsid w:val="00AD47FF"/>
    <w:rsid w:val="00AD4B76"/>
    <w:rsid w:val="00AD4EBB"/>
    <w:rsid w:val="00AD5835"/>
    <w:rsid w:val="00AD5930"/>
    <w:rsid w:val="00AD5F37"/>
    <w:rsid w:val="00AD6506"/>
    <w:rsid w:val="00AD6543"/>
    <w:rsid w:val="00AD7B7E"/>
    <w:rsid w:val="00AE0063"/>
    <w:rsid w:val="00AE0828"/>
    <w:rsid w:val="00AE0918"/>
    <w:rsid w:val="00AE0982"/>
    <w:rsid w:val="00AE0CD0"/>
    <w:rsid w:val="00AE0D1A"/>
    <w:rsid w:val="00AE1262"/>
    <w:rsid w:val="00AE2880"/>
    <w:rsid w:val="00AE35B6"/>
    <w:rsid w:val="00AE37C6"/>
    <w:rsid w:val="00AE391A"/>
    <w:rsid w:val="00AE4674"/>
    <w:rsid w:val="00AE4878"/>
    <w:rsid w:val="00AE4D00"/>
    <w:rsid w:val="00AE6AFE"/>
    <w:rsid w:val="00AE7083"/>
    <w:rsid w:val="00AE759C"/>
    <w:rsid w:val="00AF0B28"/>
    <w:rsid w:val="00AF0C15"/>
    <w:rsid w:val="00AF18AA"/>
    <w:rsid w:val="00AF1E2D"/>
    <w:rsid w:val="00AF276C"/>
    <w:rsid w:val="00AF2869"/>
    <w:rsid w:val="00AF286D"/>
    <w:rsid w:val="00AF31C7"/>
    <w:rsid w:val="00AF34BE"/>
    <w:rsid w:val="00AF362E"/>
    <w:rsid w:val="00AF3A48"/>
    <w:rsid w:val="00AF4190"/>
    <w:rsid w:val="00AF54E4"/>
    <w:rsid w:val="00AF5AA0"/>
    <w:rsid w:val="00AF679C"/>
    <w:rsid w:val="00AF7330"/>
    <w:rsid w:val="00AF7AE0"/>
    <w:rsid w:val="00B00800"/>
    <w:rsid w:val="00B0096C"/>
    <w:rsid w:val="00B01C3A"/>
    <w:rsid w:val="00B02604"/>
    <w:rsid w:val="00B02C07"/>
    <w:rsid w:val="00B034DC"/>
    <w:rsid w:val="00B0388C"/>
    <w:rsid w:val="00B039FA"/>
    <w:rsid w:val="00B03D7B"/>
    <w:rsid w:val="00B046E6"/>
    <w:rsid w:val="00B04E06"/>
    <w:rsid w:val="00B05480"/>
    <w:rsid w:val="00B05C7D"/>
    <w:rsid w:val="00B05D65"/>
    <w:rsid w:val="00B07031"/>
    <w:rsid w:val="00B07466"/>
    <w:rsid w:val="00B0797A"/>
    <w:rsid w:val="00B07BEC"/>
    <w:rsid w:val="00B1032F"/>
    <w:rsid w:val="00B11A0D"/>
    <w:rsid w:val="00B122E8"/>
    <w:rsid w:val="00B129B3"/>
    <w:rsid w:val="00B13E1A"/>
    <w:rsid w:val="00B143AC"/>
    <w:rsid w:val="00B14C3B"/>
    <w:rsid w:val="00B1511F"/>
    <w:rsid w:val="00B15AAE"/>
    <w:rsid w:val="00B15C36"/>
    <w:rsid w:val="00B166DE"/>
    <w:rsid w:val="00B173B8"/>
    <w:rsid w:val="00B20B0E"/>
    <w:rsid w:val="00B22302"/>
    <w:rsid w:val="00B223A9"/>
    <w:rsid w:val="00B22E2F"/>
    <w:rsid w:val="00B22F43"/>
    <w:rsid w:val="00B235EA"/>
    <w:rsid w:val="00B244E1"/>
    <w:rsid w:val="00B249AA"/>
    <w:rsid w:val="00B2507F"/>
    <w:rsid w:val="00B25088"/>
    <w:rsid w:val="00B25AAB"/>
    <w:rsid w:val="00B25EF3"/>
    <w:rsid w:val="00B26B10"/>
    <w:rsid w:val="00B26D9C"/>
    <w:rsid w:val="00B26E2B"/>
    <w:rsid w:val="00B279A9"/>
    <w:rsid w:val="00B309B5"/>
    <w:rsid w:val="00B30C0F"/>
    <w:rsid w:val="00B3217F"/>
    <w:rsid w:val="00B321A4"/>
    <w:rsid w:val="00B32837"/>
    <w:rsid w:val="00B329F7"/>
    <w:rsid w:val="00B3320D"/>
    <w:rsid w:val="00B33609"/>
    <w:rsid w:val="00B33A40"/>
    <w:rsid w:val="00B33AF5"/>
    <w:rsid w:val="00B33B4B"/>
    <w:rsid w:val="00B34587"/>
    <w:rsid w:val="00B34F5D"/>
    <w:rsid w:val="00B35290"/>
    <w:rsid w:val="00B3567F"/>
    <w:rsid w:val="00B35A11"/>
    <w:rsid w:val="00B35E21"/>
    <w:rsid w:val="00B361C7"/>
    <w:rsid w:val="00B3642F"/>
    <w:rsid w:val="00B365CD"/>
    <w:rsid w:val="00B36947"/>
    <w:rsid w:val="00B36AA2"/>
    <w:rsid w:val="00B37A12"/>
    <w:rsid w:val="00B4002E"/>
    <w:rsid w:val="00B40D91"/>
    <w:rsid w:val="00B40ED8"/>
    <w:rsid w:val="00B41DB9"/>
    <w:rsid w:val="00B41E83"/>
    <w:rsid w:val="00B41F24"/>
    <w:rsid w:val="00B43EB2"/>
    <w:rsid w:val="00B44270"/>
    <w:rsid w:val="00B44705"/>
    <w:rsid w:val="00B44832"/>
    <w:rsid w:val="00B45507"/>
    <w:rsid w:val="00B45573"/>
    <w:rsid w:val="00B45835"/>
    <w:rsid w:val="00B45A18"/>
    <w:rsid w:val="00B45D50"/>
    <w:rsid w:val="00B4742A"/>
    <w:rsid w:val="00B474E9"/>
    <w:rsid w:val="00B47763"/>
    <w:rsid w:val="00B479B3"/>
    <w:rsid w:val="00B47BD6"/>
    <w:rsid w:val="00B47EE1"/>
    <w:rsid w:val="00B50329"/>
    <w:rsid w:val="00B50888"/>
    <w:rsid w:val="00B5135F"/>
    <w:rsid w:val="00B513D3"/>
    <w:rsid w:val="00B5168A"/>
    <w:rsid w:val="00B51932"/>
    <w:rsid w:val="00B51FD5"/>
    <w:rsid w:val="00B52A19"/>
    <w:rsid w:val="00B554BE"/>
    <w:rsid w:val="00B55976"/>
    <w:rsid w:val="00B55D03"/>
    <w:rsid w:val="00B56B92"/>
    <w:rsid w:val="00B57065"/>
    <w:rsid w:val="00B5746D"/>
    <w:rsid w:val="00B575D2"/>
    <w:rsid w:val="00B6018D"/>
    <w:rsid w:val="00B604F6"/>
    <w:rsid w:val="00B609C0"/>
    <w:rsid w:val="00B60C3F"/>
    <w:rsid w:val="00B60D78"/>
    <w:rsid w:val="00B60FD7"/>
    <w:rsid w:val="00B621D6"/>
    <w:rsid w:val="00B626D0"/>
    <w:rsid w:val="00B62E2C"/>
    <w:rsid w:val="00B63432"/>
    <w:rsid w:val="00B63955"/>
    <w:rsid w:val="00B6438B"/>
    <w:rsid w:val="00B64A85"/>
    <w:rsid w:val="00B64D87"/>
    <w:rsid w:val="00B65B4A"/>
    <w:rsid w:val="00B67CFA"/>
    <w:rsid w:val="00B7031F"/>
    <w:rsid w:val="00B70343"/>
    <w:rsid w:val="00B70A0D"/>
    <w:rsid w:val="00B71E96"/>
    <w:rsid w:val="00B72F6C"/>
    <w:rsid w:val="00B73BA9"/>
    <w:rsid w:val="00B73C82"/>
    <w:rsid w:val="00B747D2"/>
    <w:rsid w:val="00B75229"/>
    <w:rsid w:val="00B762EA"/>
    <w:rsid w:val="00B77652"/>
    <w:rsid w:val="00B7766D"/>
    <w:rsid w:val="00B77925"/>
    <w:rsid w:val="00B77D1C"/>
    <w:rsid w:val="00B81D03"/>
    <w:rsid w:val="00B81D88"/>
    <w:rsid w:val="00B82531"/>
    <w:rsid w:val="00B82539"/>
    <w:rsid w:val="00B826A4"/>
    <w:rsid w:val="00B827A5"/>
    <w:rsid w:val="00B82A69"/>
    <w:rsid w:val="00B82CCD"/>
    <w:rsid w:val="00B830E4"/>
    <w:rsid w:val="00B84127"/>
    <w:rsid w:val="00B84354"/>
    <w:rsid w:val="00B843AC"/>
    <w:rsid w:val="00B8478F"/>
    <w:rsid w:val="00B850D6"/>
    <w:rsid w:val="00B85B4F"/>
    <w:rsid w:val="00B85B60"/>
    <w:rsid w:val="00B86EA8"/>
    <w:rsid w:val="00B90199"/>
    <w:rsid w:val="00B9054A"/>
    <w:rsid w:val="00B90A44"/>
    <w:rsid w:val="00B915C2"/>
    <w:rsid w:val="00B918FD"/>
    <w:rsid w:val="00B91C4B"/>
    <w:rsid w:val="00B91C93"/>
    <w:rsid w:val="00B921BC"/>
    <w:rsid w:val="00B92515"/>
    <w:rsid w:val="00B925D2"/>
    <w:rsid w:val="00B92883"/>
    <w:rsid w:val="00B92CD5"/>
    <w:rsid w:val="00B9312E"/>
    <w:rsid w:val="00B93503"/>
    <w:rsid w:val="00B937EE"/>
    <w:rsid w:val="00B94922"/>
    <w:rsid w:val="00B94B34"/>
    <w:rsid w:val="00B95D0D"/>
    <w:rsid w:val="00B962C0"/>
    <w:rsid w:val="00B963EF"/>
    <w:rsid w:val="00B96B46"/>
    <w:rsid w:val="00B9702F"/>
    <w:rsid w:val="00B97356"/>
    <w:rsid w:val="00BA0A89"/>
    <w:rsid w:val="00BA102A"/>
    <w:rsid w:val="00BA145A"/>
    <w:rsid w:val="00BA1846"/>
    <w:rsid w:val="00BA1D39"/>
    <w:rsid w:val="00BA269B"/>
    <w:rsid w:val="00BA377E"/>
    <w:rsid w:val="00BA3C3A"/>
    <w:rsid w:val="00BA4BF1"/>
    <w:rsid w:val="00BA4E46"/>
    <w:rsid w:val="00BA584C"/>
    <w:rsid w:val="00BA76CA"/>
    <w:rsid w:val="00BA7789"/>
    <w:rsid w:val="00BA7DAE"/>
    <w:rsid w:val="00BA7DC3"/>
    <w:rsid w:val="00BA7DFF"/>
    <w:rsid w:val="00BB01B1"/>
    <w:rsid w:val="00BB0420"/>
    <w:rsid w:val="00BB0C07"/>
    <w:rsid w:val="00BB0E4F"/>
    <w:rsid w:val="00BB257D"/>
    <w:rsid w:val="00BB2F68"/>
    <w:rsid w:val="00BB34D7"/>
    <w:rsid w:val="00BB3666"/>
    <w:rsid w:val="00BB3F12"/>
    <w:rsid w:val="00BB465A"/>
    <w:rsid w:val="00BB4A53"/>
    <w:rsid w:val="00BB4D76"/>
    <w:rsid w:val="00BB57F2"/>
    <w:rsid w:val="00BB6128"/>
    <w:rsid w:val="00BB6175"/>
    <w:rsid w:val="00BB63F0"/>
    <w:rsid w:val="00BB655A"/>
    <w:rsid w:val="00BB7844"/>
    <w:rsid w:val="00BC0A58"/>
    <w:rsid w:val="00BC16E3"/>
    <w:rsid w:val="00BC284A"/>
    <w:rsid w:val="00BC2CB5"/>
    <w:rsid w:val="00BC33F1"/>
    <w:rsid w:val="00BC3AD6"/>
    <w:rsid w:val="00BC457C"/>
    <w:rsid w:val="00BC467C"/>
    <w:rsid w:val="00BC4758"/>
    <w:rsid w:val="00BC5459"/>
    <w:rsid w:val="00BC5C97"/>
    <w:rsid w:val="00BC5F7A"/>
    <w:rsid w:val="00BC5FDD"/>
    <w:rsid w:val="00BC61CA"/>
    <w:rsid w:val="00BC738D"/>
    <w:rsid w:val="00BC7546"/>
    <w:rsid w:val="00BC7702"/>
    <w:rsid w:val="00BC7D0C"/>
    <w:rsid w:val="00BD07B1"/>
    <w:rsid w:val="00BD0F0C"/>
    <w:rsid w:val="00BD11CD"/>
    <w:rsid w:val="00BD15D0"/>
    <w:rsid w:val="00BD2836"/>
    <w:rsid w:val="00BD2E90"/>
    <w:rsid w:val="00BD31AB"/>
    <w:rsid w:val="00BD33D1"/>
    <w:rsid w:val="00BD367B"/>
    <w:rsid w:val="00BD4F0A"/>
    <w:rsid w:val="00BD5872"/>
    <w:rsid w:val="00BD5FE9"/>
    <w:rsid w:val="00BD6071"/>
    <w:rsid w:val="00BD60C3"/>
    <w:rsid w:val="00BD60FF"/>
    <w:rsid w:val="00BD6674"/>
    <w:rsid w:val="00BD66BB"/>
    <w:rsid w:val="00BD6F1E"/>
    <w:rsid w:val="00BD7B6C"/>
    <w:rsid w:val="00BE02BB"/>
    <w:rsid w:val="00BE0AB1"/>
    <w:rsid w:val="00BE1195"/>
    <w:rsid w:val="00BE1540"/>
    <w:rsid w:val="00BE15BC"/>
    <w:rsid w:val="00BE1C99"/>
    <w:rsid w:val="00BE1F38"/>
    <w:rsid w:val="00BE278C"/>
    <w:rsid w:val="00BE2992"/>
    <w:rsid w:val="00BE3AAB"/>
    <w:rsid w:val="00BE3F07"/>
    <w:rsid w:val="00BE451D"/>
    <w:rsid w:val="00BE6384"/>
    <w:rsid w:val="00BE63AE"/>
    <w:rsid w:val="00BE7204"/>
    <w:rsid w:val="00BE7D73"/>
    <w:rsid w:val="00BE7DEF"/>
    <w:rsid w:val="00BF016F"/>
    <w:rsid w:val="00BF0771"/>
    <w:rsid w:val="00BF08F6"/>
    <w:rsid w:val="00BF1255"/>
    <w:rsid w:val="00BF1AD4"/>
    <w:rsid w:val="00BF1F32"/>
    <w:rsid w:val="00BF1F81"/>
    <w:rsid w:val="00BF2C2F"/>
    <w:rsid w:val="00BF3746"/>
    <w:rsid w:val="00BF45F6"/>
    <w:rsid w:val="00BF4BCD"/>
    <w:rsid w:val="00BF4F94"/>
    <w:rsid w:val="00BF5649"/>
    <w:rsid w:val="00BF5728"/>
    <w:rsid w:val="00BF5C8B"/>
    <w:rsid w:val="00C006DA"/>
    <w:rsid w:val="00C00850"/>
    <w:rsid w:val="00C01C13"/>
    <w:rsid w:val="00C01F8C"/>
    <w:rsid w:val="00C0218B"/>
    <w:rsid w:val="00C02482"/>
    <w:rsid w:val="00C02E85"/>
    <w:rsid w:val="00C030C2"/>
    <w:rsid w:val="00C03400"/>
    <w:rsid w:val="00C03AA2"/>
    <w:rsid w:val="00C03EEC"/>
    <w:rsid w:val="00C03FB2"/>
    <w:rsid w:val="00C042A4"/>
    <w:rsid w:val="00C05921"/>
    <w:rsid w:val="00C05DB3"/>
    <w:rsid w:val="00C06107"/>
    <w:rsid w:val="00C06D5A"/>
    <w:rsid w:val="00C07501"/>
    <w:rsid w:val="00C07B0F"/>
    <w:rsid w:val="00C10032"/>
    <w:rsid w:val="00C10FDA"/>
    <w:rsid w:val="00C11170"/>
    <w:rsid w:val="00C11FD4"/>
    <w:rsid w:val="00C12F1A"/>
    <w:rsid w:val="00C13267"/>
    <w:rsid w:val="00C13BC7"/>
    <w:rsid w:val="00C13C0F"/>
    <w:rsid w:val="00C13DC1"/>
    <w:rsid w:val="00C141E8"/>
    <w:rsid w:val="00C1443E"/>
    <w:rsid w:val="00C149C3"/>
    <w:rsid w:val="00C15776"/>
    <w:rsid w:val="00C16B6A"/>
    <w:rsid w:val="00C170D8"/>
    <w:rsid w:val="00C17502"/>
    <w:rsid w:val="00C17E6E"/>
    <w:rsid w:val="00C20078"/>
    <w:rsid w:val="00C20B03"/>
    <w:rsid w:val="00C2113B"/>
    <w:rsid w:val="00C2129F"/>
    <w:rsid w:val="00C212B0"/>
    <w:rsid w:val="00C216F9"/>
    <w:rsid w:val="00C21B1A"/>
    <w:rsid w:val="00C22131"/>
    <w:rsid w:val="00C223AE"/>
    <w:rsid w:val="00C23D41"/>
    <w:rsid w:val="00C23F75"/>
    <w:rsid w:val="00C23FC8"/>
    <w:rsid w:val="00C2487A"/>
    <w:rsid w:val="00C25286"/>
    <w:rsid w:val="00C25BC5"/>
    <w:rsid w:val="00C266A5"/>
    <w:rsid w:val="00C26D13"/>
    <w:rsid w:val="00C274C9"/>
    <w:rsid w:val="00C304A8"/>
    <w:rsid w:val="00C31958"/>
    <w:rsid w:val="00C31F62"/>
    <w:rsid w:val="00C32024"/>
    <w:rsid w:val="00C320AA"/>
    <w:rsid w:val="00C32172"/>
    <w:rsid w:val="00C32928"/>
    <w:rsid w:val="00C32CB9"/>
    <w:rsid w:val="00C338D1"/>
    <w:rsid w:val="00C34B8B"/>
    <w:rsid w:val="00C3503F"/>
    <w:rsid w:val="00C356A0"/>
    <w:rsid w:val="00C36BBF"/>
    <w:rsid w:val="00C40779"/>
    <w:rsid w:val="00C40A63"/>
    <w:rsid w:val="00C410F7"/>
    <w:rsid w:val="00C410FC"/>
    <w:rsid w:val="00C413BE"/>
    <w:rsid w:val="00C416B2"/>
    <w:rsid w:val="00C416DE"/>
    <w:rsid w:val="00C4173E"/>
    <w:rsid w:val="00C41781"/>
    <w:rsid w:val="00C41851"/>
    <w:rsid w:val="00C42589"/>
    <w:rsid w:val="00C42822"/>
    <w:rsid w:val="00C42FB2"/>
    <w:rsid w:val="00C43C50"/>
    <w:rsid w:val="00C441A1"/>
    <w:rsid w:val="00C44656"/>
    <w:rsid w:val="00C44668"/>
    <w:rsid w:val="00C45DF6"/>
    <w:rsid w:val="00C469E5"/>
    <w:rsid w:val="00C46EB2"/>
    <w:rsid w:val="00C4712C"/>
    <w:rsid w:val="00C50E91"/>
    <w:rsid w:val="00C51258"/>
    <w:rsid w:val="00C517BA"/>
    <w:rsid w:val="00C525E9"/>
    <w:rsid w:val="00C52944"/>
    <w:rsid w:val="00C52BDD"/>
    <w:rsid w:val="00C531E3"/>
    <w:rsid w:val="00C53D57"/>
    <w:rsid w:val="00C54A8B"/>
    <w:rsid w:val="00C54FA9"/>
    <w:rsid w:val="00C552FC"/>
    <w:rsid w:val="00C5597C"/>
    <w:rsid w:val="00C55A55"/>
    <w:rsid w:val="00C560BF"/>
    <w:rsid w:val="00C56501"/>
    <w:rsid w:val="00C56D48"/>
    <w:rsid w:val="00C57337"/>
    <w:rsid w:val="00C57902"/>
    <w:rsid w:val="00C57E7C"/>
    <w:rsid w:val="00C6020E"/>
    <w:rsid w:val="00C6050C"/>
    <w:rsid w:val="00C61D43"/>
    <w:rsid w:val="00C630C8"/>
    <w:rsid w:val="00C63433"/>
    <w:rsid w:val="00C635CC"/>
    <w:rsid w:val="00C64107"/>
    <w:rsid w:val="00C65BEC"/>
    <w:rsid w:val="00C6682E"/>
    <w:rsid w:val="00C6695C"/>
    <w:rsid w:val="00C66E36"/>
    <w:rsid w:val="00C67597"/>
    <w:rsid w:val="00C678F8"/>
    <w:rsid w:val="00C67B3A"/>
    <w:rsid w:val="00C67EE0"/>
    <w:rsid w:val="00C701F7"/>
    <w:rsid w:val="00C7043B"/>
    <w:rsid w:val="00C704A1"/>
    <w:rsid w:val="00C71209"/>
    <w:rsid w:val="00C71B56"/>
    <w:rsid w:val="00C71E43"/>
    <w:rsid w:val="00C71FA6"/>
    <w:rsid w:val="00C72295"/>
    <w:rsid w:val="00C72C0E"/>
    <w:rsid w:val="00C72EF3"/>
    <w:rsid w:val="00C74734"/>
    <w:rsid w:val="00C74D9C"/>
    <w:rsid w:val="00C753AC"/>
    <w:rsid w:val="00C76340"/>
    <w:rsid w:val="00C76A39"/>
    <w:rsid w:val="00C77A2D"/>
    <w:rsid w:val="00C804FD"/>
    <w:rsid w:val="00C820B5"/>
    <w:rsid w:val="00C83577"/>
    <w:rsid w:val="00C83794"/>
    <w:rsid w:val="00C8440B"/>
    <w:rsid w:val="00C84537"/>
    <w:rsid w:val="00C85666"/>
    <w:rsid w:val="00C8588B"/>
    <w:rsid w:val="00C85B1E"/>
    <w:rsid w:val="00C85DFA"/>
    <w:rsid w:val="00C86D29"/>
    <w:rsid w:val="00C900EE"/>
    <w:rsid w:val="00C90CB2"/>
    <w:rsid w:val="00C919AD"/>
    <w:rsid w:val="00C91AA9"/>
    <w:rsid w:val="00C92679"/>
    <w:rsid w:val="00C92A28"/>
    <w:rsid w:val="00C93096"/>
    <w:rsid w:val="00C935EC"/>
    <w:rsid w:val="00C9385A"/>
    <w:rsid w:val="00C940BF"/>
    <w:rsid w:val="00C94A56"/>
    <w:rsid w:val="00C95391"/>
    <w:rsid w:val="00C96207"/>
    <w:rsid w:val="00C96632"/>
    <w:rsid w:val="00C96ACE"/>
    <w:rsid w:val="00C96E2B"/>
    <w:rsid w:val="00C96FD4"/>
    <w:rsid w:val="00C97259"/>
    <w:rsid w:val="00C97C37"/>
    <w:rsid w:val="00CA072F"/>
    <w:rsid w:val="00CA126F"/>
    <w:rsid w:val="00CA160F"/>
    <w:rsid w:val="00CA2165"/>
    <w:rsid w:val="00CA23AA"/>
    <w:rsid w:val="00CA3DE9"/>
    <w:rsid w:val="00CA4106"/>
    <w:rsid w:val="00CA59E0"/>
    <w:rsid w:val="00CA6175"/>
    <w:rsid w:val="00CA6244"/>
    <w:rsid w:val="00CB021F"/>
    <w:rsid w:val="00CB0387"/>
    <w:rsid w:val="00CB1DE9"/>
    <w:rsid w:val="00CB23AE"/>
    <w:rsid w:val="00CB2887"/>
    <w:rsid w:val="00CB4907"/>
    <w:rsid w:val="00CB4DB9"/>
    <w:rsid w:val="00CB4E39"/>
    <w:rsid w:val="00CB667E"/>
    <w:rsid w:val="00CB7956"/>
    <w:rsid w:val="00CB7D06"/>
    <w:rsid w:val="00CC030A"/>
    <w:rsid w:val="00CC1142"/>
    <w:rsid w:val="00CC1967"/>
    <w:rsid w:val="00CC26C3"/>
    <w:rsid w:val="00CC291A"/>
    <w:rsid w:val="00CC2B8E"/>
    <w:rsid w:val="00CC3151"/>
    <w:rsid w:val="00CC3385"/>
    <w:rsid w:val="00CC3421"/>
    <w:rsid w:val="00CC348D"/>
    <w:rsid w:val="00CC34F0"/>
    <w:rsid w:val="00CC37FC"/>
    <w:rsid w:val="00CC3C18"/>
    <w:rsid w:val="00CC4647"/>
    <w:rsid w:val="00CC46FF"/>
    <w:rsid w:val="00CC609C"/>
    <w:rsid w:val="00CC6376"/>
    <w:rsid w:val="00CC6397"/>
    <w:rsid w:val="00CC64AA"/>
    <w:rsid w:val="00CC7446"/>
    <w:rsid w:val="00CC7A2D"/>
    <w:rsid w:val="00CD00D6"/>
    <w:rsid w:val="00CD14E5"/>
    <w:rsid w:val="00CD1E1C"/>
    <w:rsid w:val="00CD2393"/>
    <w:rsid w:val="00CD27B0"/>
    <w:rsid w:val="00CD28FF"/>
    <w:rsid w:val="00CD2D96"/>
    <w:rsid w:val="00CD3127"/>
    <w:rsid w:val="00CD3C99"/>
    <w:rsid w:val="00CD4A77"/>
    <w:rsid w:val="00CD4DC2"/>
    <w:rsid w:val="00CD5390"/>
    <w:rsid w:val="00CD5933"/>
    <w:rsid w:val="00CD693F"/>
    <w:rsid w:val="00CD6B01"/>
    <w:rsid w:val="00CD74FC"/>
    <w:rsid w:val="00CE0180"/>
    <w:rsid w:val="00CE0463"/>
    <w:rsid w:val="00CE0972"/>
    <w:rsid w:val="00CE1217"/>
    <w:rsid w:val="00CE14A6"/>
    <w:rsid w:val="00CE22C8"/>
    <w:rsid w:val="00CE2825"/>
    <w:rsid w:val="00CE29C0"/>
    <w:rsid w:val="00CE2DFE"/>
    <w:rsid w:val="00CE327D"/>
    <w:rsid w:val="00CE36C5"/>
    <w:rsid w:val="00CE3BF5"/>
    <w:rsid w:val="00CE4314"/>
    <w:rsid w:val="00CE45F5"/>
    <w:rsid w:val="00CE54AE"/>
    <w:rsid w:val="00CE5816"/>
    <w:rsid w:val="00CE5D17"/>
    <w:rsid w:val="00CE65F3"/>
    <w:rsid w:val="00CE6A20"/>
    <w:rsid w:val="00CE7334"/>
    <w:rsid w:val="00CE7D03"/>
    <w:rsid w:val="00CF0463"/>
    <w:rsid w:val="00CF055E"/>
    <w:rsid w:val="00CF083C"/>
    <w:rsid w:val="00CF0CE0"/>
    <w:rsid w:val="00CF1257"/>
    <w:rsid w:val="00CF19FA"/>
    <w:rsid w:val="00CF2117"/>
    <w:rsid w:val="00CF49A4"/>
    <w:rsid w:val="00CF699E"/>
    <w:rsid w:val="00CF71AB"/>
    <w:rsid w:val="00CF7203"/>
    <w:rsid w:val="00CF7BF9"/>
    <w:rsid w:val="00CF7E39"/>
    <w:rsid w:val="00CF7F7D"/>
    <w:rsid w:val="00D00FDE"/>
    <w:rsid w:val="00D01D2C"/>
    <w:rsid w:val="00D01FA7"/>
    <w:rsid w:val="00D02349"/>
    <w:rsid w:val="00D0249C"/>
    <w:rsid w:val="00D02813"/>
    <w:rsid w:val="00D03383"/>
    <w:rsid w:val="00D03929"/>
    <w:rsid w:val="00D042F3"/>
    <w:rsid w:val="00D043B0"/>
    <w:rsid w:val="00D048BA"/>
    <w:rsid w:val="00D04AC2"/>
    <w:rsid w:val="00D04E28"/>
    <w:rsid w:val="00D05448"/>
    <w:rsid w:val="00D0587F"/>
    <w:rsid w:val="00D061A9"/>
    <w:rsid w:val="00D064E1"/>
    <w:rsid w:val="00D100F9"/>
    <w:rsid w:val="00D102AB"/>
    <w:rsid w:val="00D104C5"/>
    <w:rsid w:val="00D105E1"/>
    <w:rsid w:val="00D10BC4"/>
    <w:rsid w:val="00D110D9"/>
    <w:rsid w:val="00D11337"/>
    <w:rsid w:val="00D11AD8"/>
    <w:rsid w:val="00D12040"/>
    <w:rsid w:val="00D12E52"/>
    <w:rsid w:val="00D13023"/>
    <w:rsid w:val="00D13E19"/>
    <w:rsid w:val="00D13F44"/>
    <w:rsid w:val="00D13FC6"/>
    <w:rsid w:val="00D142E0"/>
    <w:rsid w:val="00D1446D"/>
    <w:rsid w:val="00D14D28"/>
    <w:rsid w:val="00D1527F"/>
    <w:rsid w:val="00D16005"/>
    <w:rsid w:val="00D16798"/>
    <w:rsid w:val="00D16859"/>
    <w:rsid w:val="00D16E23"/>
    <w:rsid w:val="00D17BE8"/>
    <w:rsid w:val="00D204D0"/>
    <w:rsid w:val="00D2054F"/>
    <w:rsid w:val="00D20993"/>
    <w:rsid w:val="00D20A1A"/>
    <w:rsid w:val="00D20ADB"/>
    <w:rsid w:val="00D2132C"/>
    <w:rsid w:val="00D21A94"/>
    <w:rsid w:val="00D21CD7"/>
    <w:rsid w:val="00D229F4"/>
    <w:rsid w:val="00D232CF"/>
    <w:rsid w:val="00D24201"/>
    <w:rsid w:val="00D246C7"/>
    <w:rsid w:val="00D2482A"/>
    <w:rsid w:val="00D24D1F"/>
    <w:rsid w:val="00D251EB"/>
    <w:rsid w:val="00D25A90"/>
    <w:rsid w:val="00D25D8E"/>
    <w:rsid w:val="00D25FD0"/>
    <w:rsid w:val="00D26DB8"/>
    <w:rsid w:val="00D270CA"/>
    <w:rsid w:val="00D27561"/>
    <w:rsid w:val="00D27AA5"/>
    <w:rsid w:val="00D30338"/>
    <w:rsid w:val="00D305A4"/>
    <w:rsid w:val="00D308F6"/>
    <w:rsid w:val="00D31B57"/>
    <w:rsid w:val="00D32540"/>
    <w:rsid w:val="00D326DD"/>
    <w:rsid w:val="00D32BBF"/>
    <w:rsid w:val="00D3320D"/>
    <w:rsid w:val="00D33883"/>
    <w:rsid w:val="00D34215"/>
    <w:rsid w:val="00D35264"/>
    <w:rsid w:val="00D352F9"/>
    <w:rsid w:val="00D359AE"/>
    <w:rsid w:val="00D35C52"/>
    <w:rsid w:val="00D36A0C"/>
    <w:rsid w:val="00D37156"/>
    <w:rsid w:val="00D37A06"/>
    <w:rsid w:val="00D41CFF"/>
    <w:rsid w:val="00D41D17"/>
    <w:rsid w:val="00D42655"/>
    <w:rsid w:val="00D42947"/>
    <w:rsid w:val="00D42DB0"/>
    <w:rsid w:val="00D42E86"/>
    <w:rsid w:val="00D438C8"/>
    <w:rsid w:val="00D4397B"/>
    <w:rsid w:val="00D445E2"/>
    <w:rsid w:val="00D4495F"/>
    <w:rsid w:val="00D44C33"/>
    <w:rsid w:val="00D45297"/>
    <w:rsid w:val="00D457F8"/>
    <w:rsid w:val="00D459CD"/>
    <w:rsid w:val="00D461F7"/>
    <w:rsid w:val="00D46BBC"/>
    <w:rsid w:val="00D4768A"/>
    <w:rsid w:val="00D477F1"/>
    <w:rsid w:val="00D50E39"/>
    <w:rsid w:val="00D527F4"/>
    <w:rsid w:val="00D52843"/>
    <w:rsid w:val="00D52B2C"/>
    <w:rsid w:val="00D52B67"/>
    <w:rsid w:val="00D52E07"/>
    <w:rsid w:val="00D544FF"/>
    <w:rsid w:val="00D5498D"/>
    <w:rsid w:val="00D55517"/>
    <w:rsid w:val="00D55739"/>
    <w:rsid w:val="00D55D63"/>
    <w:rsid w:val="00D572C9"/>
    <w:rsid w:val="00D575EF"/>
    <w:rsid w:val="00D57F5A"/>
    <w:rsid w:val="00D57F74"/>
    <w:rsid w:val="00D60303"/>
    <w:rsid w:val="00D61882"/>
    <w:rsid w:val="00D61F3A"/>
    <w:rsid w:val="00D62008"/>
    <w:rsid w:val="00D62341"/>
    <w:rsid w:val="00D62BB0"/>
    <w:rsid w:val="00D62C92"/>
    <w:rsid w:val="00D632A8"/>
    <w:rsid w:val="00D63500"/>
    <w:rsid w:val="00D64327"/>
    <w:rsid w:val="00D645F2"/>
    <w:rsid w:val="00D64AF5"/>
    <w:rsid w:val="00D64EA2"/>
    <w:rsid w:val="00D64ED9"/>
    <w:rsid w:val="00D653F4"/>
    <w:rsid w:val="00D66207"/>
    <w:rsid w:val="00D6668F"/>
    <w:rsid w:val="00D66F9D"/>
    <w:rsid w:val="00D673B5"/>
    <w:rsid w:val="00D7044F"/>
    <w:rsid w:val="00D70DF0"/>
    <w:rsid w:val="00D71089"/>
    <w:rsid w:val="00D714A6"/>
    <w:rsid w:val="00D7153C"/>
    <w:rsid w:val="00D71A55"/>
    <w:rsid w:val="00D7211D"/>
    <w:rsid w:val="00D73F21"/>
    <w:rsid w:val="00D74241"/>
    <w:rsid w:val="00D7548D"/>
    <w:rsid w:val="00D7608B"/>
    <w:rsid w:val="00D76196"/>
    <w:rsid w:val="00D76894"/>
    <w:rsid w:val="00D776A1"/>
    <w:rsid w:val="00D778D3"/>
    <w:rsid w:val="00D80024"/>
    <w:rsid w:val="00D800E7"/>
    <w:rsid w:val="00D801D9"/>
    <w:rsid w:val="00D813EA"/>
    <w:rsid w:val="00D824B5"/>
    <w:rsid w:val="00D82590"/>
    <w:rsid w:val="00D83858"/>
    <w:rsid w:val="00D83BA0"/>
    <w:rsid w:val="00D84E49"/>
    <w:rsid w:val="00D85501"/>
    <w:rsid w:val="00D86A28"/>
    <w:rsid w:val="00D86F5A"/>
    <w:rsid w:val="00D87467"/>
    <w:rsid w:val="00D90216"/>
    <w:rsid w:val="00D912ED"/>
    <w:rsid w:val="00D91D17"/>
    <w:rsid w:val="00D92B20"/>
    <w:rsid w:val="00D92ED6"/>
    <w:rsid w:val="00D931FC"/>
    <w:rsid w:val="00D93790"/>
    <w:rsid w:val="00D937BA"/>
    <w:rsid w:val="00D9415F"/>
    <w:rsid w:val="00D9469A"/>
    <w:rsid w:val="00D948E5"/>
    <w:rsid w:val="00D951BF"/>
    <w:rsid w:val="00D95DA4"/>
    <w:rsid w:val="00D96C29"/>
    <w:rsid w:val="00D97511"/>
    <w:rsid w:val="00D975A6"/>
    <w:rsid w:val="00DA0836"/>
    <w:rsid w:val="00DA0D57"/>
    <w:rsid w:val="00DA1211"/>
    <w:rsid w:val="00DA1670"/>
    <w:rsid w:val="00DA1866"/>
    <w:rsid w:val="00DA1A1D"/>
    <w:rsid w:val="00DA1F74"/>
    <w:rsid w:val="00DA22A7"/>
    <w:rsid w:val="00DA29B8"/>
    <w:rsid w:val="00DA2B6C"/>
    <w:rsid w:val="00DA2FA1"/>
    <w:rsid w:val="00DA37F3"/>
    <w:rsid w:val="00DA3D33"/>
    <w:rsid w:val="00DA445C"/>
    <w:rsid w:val="00DA4573"/>
    <w:rsid w:val="00DA48F8"/>
    <w:rsid w:val="00DA621C"/>
    <w:rsid w:val="00DA66A0"/>
    <w:rsid w:val="00DA6A04"/>
    <w:rsid w:val="00DA6FD6"/>
    <w:rsid w:val="00DA7104"/>
    <w:rsid w:val="00DA723A"/>
    <w:rsid w:val="00DA78A2"/>
    <w:rsid w:val="00DA7AFB"/>
    <w:rsid w:val="00DA7D4E"/>
    <w:rsid w:val="00DB0168"/>
    <w:rsid w:val="00DB04E0"/>
    <w:rsid w:val="00DB145C"/>
    <w:rsid w:val="00DB3D58"/>
    <w:rsid w:val="00DB3DAC"/>
    <w:rsid w:val="00DB45E8"/>
    <w:rsid w:val="00DB46AB"/>
    <w:rsid w:val="00DB4991"/>
    <w:rsid w:val="00DB49A4"/>
    <w:rsid w:val="00DB50DA"/>
    <w:rsid w:val="00DB5ECC"/>
    <w:rsid w:val="00DB61DD"/>
    <w:rsid w:val="00DB7FA7"/>
    <w:rsid w:val="00DC061E"/>
    <w:rsid w:val="00DC0B1F"/>
    <w:rsid w:val="00DC1A5F"/>
    <w:rsid w:val="00DC42EA"/>
    <w:rsid w:val="00DC455E"/>
    <w:rsid w:val="00DC4CB0"/>
    <w:rsid w:val="00DC53E7"/>
    <w:rsid w:val="00DC6261"/>
    <w:rsid w:val="00DC7276"/>
    <w:rsid w:val="00DC78D1"/>
    <w:rsid w:val="00DD0A4A"/>
    <w:rsid w:val="00DD14CA"/>
    <w:rsid w:val="00DD319E"/>
    <w:rsid w:val="00DD4482"/>
    <w:rsid w:val="00DD4AA6"/>
    <w:rsid w:val="00DD542D"/>
    <w:rsid w:val="00DD6880"/>
    <w:rsid w:val="00DD6BF9"/>
    <w:rsid w:val="00DD726E"/>
    <w:rsid w:val="00DD78EF"/>
    <w:rsid w:val="00DD7ADC"/>
    <w:rsid w:val="00DE036E"/>
    <w:rsid w:val="00DE043D"/>
    <w:rsid w:val="00DE0982"/>
    <w:rsid w:val="00DE1F7F"/>
    <w:rsid w:val="00DE30D2"/>
    <w:rsid w:val="00DE368D"/>
    <w:rsid w:val="00DE3E5F"/>
    <w:rsid w:val="00DE4163"/>
    <w:rsid w:val="00DE4B48"/>
    <w:rsid w:val="00DE4DB9"/>
    <w:rsid w:val="00DE50E4"/>
    <w:rsid w:val="00DE530F"/>
    <w:rsid w:val="00DE54A7"/>
    <w:rsid w:val="00DE6A9A"/>
    <w:rsid w:val="00DE7254"/>
    <w:rsid w:val="00DE7A63"/>
    <w:rsid w:val="00DE7F34"/>
    <w:rsid w:val="00DF01AB"/>
    <w:rsid w:val="00DF0334"/>
    <w:rsid w:val="00DF0380"/>
    <w:rsid w:val="00DF09C9"/>
    <w:rsid w:val="00DF14A2"/>
    <w:rsid w:val="00DF1670"/>
    <w:rsid w:val="00DF1B18"/>
    <w:rsid w:val="00DF1C67"/>
    <w:rsid w:val="00DF25DD"/>
    <w:rsid w:val="00DF2D84"/>
    <w:rsid w:val="00DF4B30"/>
    <w:rsid w:val="00DF4F60"/>
    <w:rsid w:val="00DF547B"/>
    <w:rsid w:val="00DF5C7D"/>
    <w:rsid w:val="00DF601A"/>
    <w:rsid w:val="00DF68AD"/>
    <w:rsid w:val="00DF6DC3"/>
    <w:rsid w:val="00DF7963"/>
    <w:rsid w:val="00E000BC"/>
    <w:rsid w:val="00E00269"/>
    <w:rsid w:val="00E007F8"/>
    <w:rsid w:val="00E0086A"/>
    <w:rsid w:val="00E00990"/>
    <w:rsid w:val="00E00B78"/>
    <w:rsid w:val="00E012DA"/>
    <w:rsid w:val="00E016CF"/>
    <w:rsid w:val="00E03CEB"/>
    <w:rsid w:val="00E048DF"/>
    <w:rsid w:val="00E04ACE"/>
    <w:rsid w:val="00E04C59"/>
    <w:rsid w:val="00E05100"/>
    <w:rsid w:val="00E051A6"/>
    <w:rsid w:val="00E051C7"/>
    <w:rsid w:val="00E051EB"/>
    <w:rsid w:val="00E0540F"/>
    <w:rsid w:val="00E06915"/>
    <w:rsid w:val="00E078E9"/>
    <w:rsid w:val="00E11693"/>
    <w:rsid w:val="00E11C53"/>
    <w:rsid w:val="00E11CFD"/>
    <w:rsid w:val="00E11FAD"/>
    <w:rsid w:val="00E120D2"/>
    <w:rsid w:val="00E12554"/>
    <w:rsid w:val="00E135F5"/>
    <w:rsid w:val="00E1374E"/>
    <w:rsid w:val="00E138C4"/>
    <w:rsid w:val="00E13E6C"/>
    <w:rsid w:val="00E1435F"/>
    <w:rsid w:val="00E1441A"/>
    <w:rsid w:val="00E1486A"/>
    <w:rsid w:val="00E14B73"/>
    <w:rsid w:val="00E14DDE"/>
    <w:rsid w:val="00E15660"/>
    <w:rsid w:val="00E15D89"/>
    <w:rsid w:val="00E20854"/>
    <w:rsid w:val="00E20A39"/>
    <w:rsid w:val="00E20AE2"/>
    <w:rsid w:val="00E20DAB"/>
    <w:rsid w:val="00E22947"/>
    <w:rsid w:val="00E22D3A"/>
    <w:rsid w:val="00E230B0"/>
    <w:rsid w:val="00E24361"/>
    <w:rsid w:val="00E243E2"/>
    <w:rsid w:val="00E2447B"/>
    <w:rsid w:val="00E245F5"/>
    <w:rsid w:val="00E245FB"/>
    <w:rsid w:val="00E258C4"/>
    <w:rsid w:val="00E25C17"/>
    <w:rsid w:val="00E26894"/>
    <w:rsid w:val="00E268CC"/>
    <w:rsid w:val="00E27E66"/>
    <w:rsid w:val="00E30A31"/>
    <w:rsid w:val="00E30B0D"/>
    <w:rsid w:val="00E30EEE"/>
    <w:rsid w:val="00E32278"/>
    <w:rsid w:val="00E3295D"/>
    <w:rsid w:val="00E32B06"/>
    <w:rsid w:val="00E3396E"/>
    <w:rsid w:val="00E34ADC"/>
    <w:rsid w:val="00E358D9"/>
    <w:rsid w:val="00E36897"/>
    <w:rsid w:val="00E4020C"/>
    <w:rsid w:val="00E405C0"/>
    <w:rsid w:val="00E4107B"/>
    <w:rsid w:val="00E4118D"/>
    <w:rsid w:val="00E41F0D"/>
    <w:rsid w:val="00E43460"/>
    <w:rsid w:val="00E445BA"/>
    <w:rsid w:val="00E446B5"/>
    <w:rsid w:val="00E446EA"/>
    <w:rsid w:val="00E44792"/>
    <w:rsid w:val="00E44889"/>
    <w:rsid w:val="00E45156"/>
    <w:rsid w:val="00E45CE2"/>
    <w:rsid w:val="00E461C5"/>
    <w:rsid w:val="00E47B58"/>
    <w:rsid w:val="00E50C06"/>
    <w:rsid w:val="00E51341"/>
    <w:rsid w:val="00E513E3"/>
    <w:rsid w:val="00E5164D"/>
    <w:rsid w:val="00E51FC1"/>
    <w:rsid w:val="00E526D8"/>
    <w:rsid w:val="00E53220"/>
    <w:rsid w:val="00E535AC"/>
    <w:rsid w:val="00E539BD"/>
    <w:rsid w:val="00E53BEB"/>
    <w:rsid w:val="00E540D0"/>
    <w:rsid w:val="00E544DE"/>
    <w:rsid w:val="00E560C8"/>
    <w:rsid w:val="00E579F7"/>
    <w:rsid w:val="00E6097E"/>
    <w:rsid w:val="00E61207"/>
    <w:rsid w:val="00E6195B"/>
    <w:rsid w:val="00E62CFF"/>
    <w:rsid w:val="00E62D6F"/>
    <w:rsid w:val="00E62DD0"/>
    <w:rsid w:val="00E63221"/>
    <w:rsid w:val="00E63636"/>
    <w:rsid w:val="00E6538C"/>
    <w:rsid w:val="00E6667D"/>
    <w:rsid w:val="00E668A3"/>
    <w:rsid w:val="00E66A60"/>
    <w:rsid w:val="00E671CB"/>
    <w:rsid w:val="00E67CB0"/>
    <w:rsid w:val="00E70A10"/>
    <w:rsid w:val="00E71257"/>
    <w:rsid w:val="00E7159D"/>
    <w:rsid w:val="00E719B2"/>
    <w:rsid w:val="00E71E7A"/>
    <w:rsid w:val="00E71F6C"/>
    <w:rsid w:val="00E71F9B"/>
    <w:rsid w:val="00E72320"/>
    <w:rsid w:val="00E72629"/>
    <w:rsid w:val="00E72952"/>
    <w:rsid w:val="00E72D62"/>
    <w:rsid w:val="00E73C77"/>
    <w:rsid w:val="00E74073"/>
    <w:rsid w:val="00E74A0D"/>
    <w:rsid w:val="00E759AD"/>
    <w:rsid w:val="00E75B3E"/>
    <w:rsid w:val="00E75DFA"/>
    <w:rsid w:val="00E76BAF"/>
    <w:rsid w:val="00E773E8"/>
    <w:rsid w:val="00E80367"/>
    <w:rsid w:val="00E803F1"/>
    <w:rsid w:val="00E8064F"/>
    <w:rsid w:val="00E806A9"/>
    <w:rsid w:val="00E80BEB"/>
    <w:rsid w:val="00E80CA9"/>
    <w:rsid w:val="00E81769"/>
    <w:rsid w:val="00E829C7"/>
    <w:rsid w:val="00E83539"/>
    <w:rsid w:val="00E849FC"/>
    <w:rsid w:val="00E85398"/>
    <w:rsid w:val="00E8566B"/>
    <w:rsid w:val="00E856A4"/>
    <w:rsid w:val="00E85D63"/>
    <w:rsid w:val="00E86461"/>
    <w:rsid w:val="00E865DC"/>
    <w:rsid w:val="00E8662A"/>
    <w:rsid w:val="00E86909"/>
    <w:rsid w:val="00E86DAC"/>
    <w:rsid w:val="00E87994"/>
    <w:rsid w:val="00E87E11"/>
    <w:rsid w:val="00E90C05"/>
    <w:rsid w:val="00E91ABE"/>
    <w:rsid w:val="00E9370E"/>
    <w:rsid w:val="00E951A7"/>
    <w:rsid w:val="00E9532F"/>
    <w:rsid w:val="00E96C0F"/>
    <w:rsid w:val="00E96CF3"/>
    <w:rsid w:val="00EA03B5"/>
    <w:rsid w:val="00EA1C15"/>
    <w:rsid w:val="00EA22F3"/>
    <w:rsid w:val="00EA31DF"/>
    <w:rsid w:val="00EA343E"/>
    <w:rsid w:val="00EA4266"/>
    <w:rsid w:val="00EA46F1"/>
    <w:rsid w:val="00EA4F12"/>
    <w:rsid w:val="00EA5772"/>
    <w:rsid w:val="00EA59BA"/>
    <w:rsid w:val="00EA5AB0"/>
    <w:rsid w:val="00EA74C2"/>
    <w:rsid w:val="00EA7909"/>
    <w:rsid w:val="00EB02EA"/>
    <w:rsid w:val="00EB09B4"/>
    <w:rsid w:val="00EB0E0E"/>
    <w:rsid w:val="00EB20D5"/>
    <w:rsid w:val="00EB21F8"/>
    <w:rsid w:val="00EB26BD"/>
    <w:rsid w:val="00EB29DA"/>
    <w:rsid w:val="00EB2BB3"/>
    <w:rsid w:val="00EB2F65"/>
    <w:rsid w:val="00EB36B5"/>
    <w:rsid w:val="00EB3704"/>
    <w:rsid w:val="00EB3904"/>
    <w:rsid w:val="00EB4C3C"/>
    <w:rsid w:val="00EB5099"/>
    <w:rsid w:val="00EB5D5E"/>
    <w:rsid w:val="00EB5DD3"/>
    <w:rsid w:val="00EB664E"/>
    <w:rsid w:val="00EB77A0"/>
    <w:rsid w:val="00EB78C3"/>
    <w:rsid w:val="00EB78DF"/>
    <w:rsid w:val="00EB7BFF"/>
    <w:rsid w:val="00EC0FE2"/>
    <w:rsid w:val="00EC11C1"/>
    <w:rsid w:val="00EC11EE"/>
    <w:rsid w:val="00EC16BB"/>
    <w:rsid w:val="00EC193E"/>
    <w:rsid w:val="00EC1BF2"/>
    <w:rsid w:val="00EC2BE6"/>
    <w:rsid w:val="00EC3050"/>
    <w:rsid w:val="00EC3F79"/>
    <w:rsid w:val="00EC4B0B"/>
    <w:rsid w:val="00EC5AB2"/>
    <w:rsid w:val="00EC6110"/>
    <w:rsid w:val="00EC6250"/>
    <w:rsid w:val="00EC6605"/>
    <w:rsid w:val="00EC6BE0"/>
    <w:rsid w:val="00ED01ED"/>
    <w:rsid w:val="00ED0280"/>
    <w:rsid w:val="00ED2A59"/>
    <w:rsid w:val="00ED2B09"/>
    <w:rsid w:val="00ED2BE4"/>
    <w:rsid w:val="00ED2E8E"/>
    <w:rsid w:val="00ED40D5"/>
    <w:rsid w:val="00ED4965"/>
    <w:rsid w:val="00ED5179"/>
    <w:rsid w:val="00ED596D"/>
    <w:rsid w:val="00ED637C"/>
    <w:rsid w:val="00ED645E"/>
    <w:rsid w:val="00ED69C2"/>
    <w:rsid w:val="00ED6C08"/>
    <w:rsid w:val="00ED77DE"/>
    <w:rsid w:val="00EE0BB5"/>
    <w:rsid w:val="00EE0CD7"/>
    <w:rsid w:val="00EE14CC"/>
    <w:rsid w:val="00EE3160"/>
    <w:rsid w:val="00EE3556"/>
    <w:rsid w:val="00EE356D"/>
    <w:rsid w:val="00EE3772"/>
    <w:rsid w:val="00EE415C"/>
    <w:rsid w:val="00EE458A"/>
    <w:rsid w:val="00EE59B5"/>
    <w:rsid w:val="00EE5E96"/>
    <w:rsid w:val="00EE79D1"/>
    <w:rsid w:val="00EE7F8D"/>
    <w:rsid w:val="00EF03BE"/>
    <w:rsid w:val="00EF0BDE"/>
    <w:rsid w:val="00EF1014"/>
    <w:rsid w:val="00EF171A"/>
    <w:rsid w:val="00EF323D"/>
    <w:rsid w:val="00EF3286"/>
    <w:rsid w:val="00EF32B9"/>
    <w:rsid w:val="00EF3301"/>
    <w:rsid w:val="00EF3992"/>
    <w:rsid w:val="00EF41AD"/>
    <w:rsid w:val="00EF430E"/>
    <w:rsid w:val="00EF5B44"/>
    <w:rsid w:val="00EF6430"/>
    <w:rsid w:val="00EF76A6"/>
    <w:rsid w:val="00EF7857"/>
    <w:rsid w:val="00EF7E6E"/>
    <w:rsid w:val="00F00077"/>
    <w:rsid w:val="00F00359"/>
    <w:rsid w:val="00F00929"/>
    <w:rsid w:val="00F02608"/>
    <w:rsid w:val="00F02D00"/>
    <w:rsid w:val="00F03FA1"/>
    <w:rsid w:val="00F04007"/>
    <w:rsid w:val="00F04BDB"/>
    <w:rsid w:val="00F052B7"/>
    <w:rsid w:val="00F055B4"/>
    <w:rsid w:val="00F05AE6"/>
    <w:rsid w:val="00F06067"/>
    <w:rsid w:val="00F06C65"/>
    <w:rsid w:val="00F06E3A"/>
    <w:rsid w:val="00F103BA"/>
    <w:rsid w:val="00F116F5"/>
    <w:rsid w:val="00F13050"/>
    <w:rsid w:val="00F136DC"/>
    <w:rsid w:val="00F145B3"/>
    <w:rsid w:val="00F15626"/>
    <w:rsid w:val="00F15791"/>
    <w:rsid w:val="00F157D9"/>
    <w:rsid w:val="00F16695"/>
    <w:rsid w:val="00F16847"/>
    <w:rsid w:val="00F16B4A"/>
    <w:rsid w:val="00F17924"/>
    <w:rsid w:val="00F20078"/>
    <w:rsid w:val="00F20DCC"/>
    <w:rsid w:val="00F20F2B"/>
    <w:rsid w:val="00F21371"/>
    <w:rsid w:val="00F214CE"/>
    <w:rsid w:val="00F214F8"/>
    <w:rsid w:val="00F217D8"/>
    <w:rsid w:val="00F21A60"/>
    <w:rsid w:val="00F21C67"/>
    <w:rsid w:val="00F239F4"/>
    <w:rsid w:val="00F24335"/>
    <w:rsid w:val="00F2453C"/>
    <w:rsid w:val="00F24C1B"/>
    <w:rsid w:val="00F24FFC"/>
    <w:rsid w:val="00F25667"/>
    <w:rsid w:val="00F256EE"/>
    <w:rsid w:val="00F25DFA"/>
    <w:rsid w:val="00F25EDA"/>
    <w:rsid w:val="00F26085"/>
    <w:rsid w:val="00F26D5F"/>
    <w:rsid w:val="00F27402"/>
    <w:rsid w:val="00F27851"/>
    <w:rsid w:val="00F303B5"/>
    <w:rsid w:val="00F308D4"/>
    <w:rsid w:val="00F30A94"/>
    <w:rsid w:val="00F312C6"/>
    <w:rsid w:val="00F3146B"/>
    <w:rsid w:val="00F316B6"/>
    <w:rsid w:val="00F316F8"/>
    <w:rsid w:val="00F321CF"/>
    <w:rsid w:val="00F32319"/>
    <w:rsid w:val="00F32402"/>
    <w:rsid w:val="00F3240B"/>
    <w:rsid w:val="00F32F11"/>
    <w:rsid w:val="00F3316C"/>
    <w:rsid w:val="00F33924"/>
    <w:rsid w:val="00F35B2C"/>
    <w:rsid w:val="00F35D00"/>
    <w:rsid w:val="00F36A49"/>
    <w:rsid w:val="00F36C99"/>
    <w:rsid w:val="00F36D44"/>
    <w:rsid w:val="00F372BE"/>
    <w:rsid w:val="00F376AB"/>
    <w:rsid w:val="00F37A5A"/>
    <w:rsid w:val="00F37BCF"/>
    <w:rsid w:val="00F37E52"/>
    <w:rsid w:val="00F40024"/>
    <w:rsid w:val="00F404AF"/>
    <w:rsid w:val="00F4122B"/>
    <w:rsid w:val="00F414E2"/>
    <w:rsid w:val="00F4197B"/>
    <w:rsid w:val="00F41DEB"/>
    <w:rsid w:val="00F41F53"/>
    <w:rsid w:val="00F42945"/>
    <w:rsid w:val="00F4372D"/>
    <w:rsid w:val="00F43CA4"/>
    <w:rsid w:val="00F44214"/>
    <w:rsid w:val="00F447CC"/>
    <w:rsid w:val="00F44C11"/>
    <w:rsid w:val="00F44D38"/>
    <w:rsid w:val="00F44FF2"/>
    <w:rsid w:val="00F4550A"/>
    <w:rsid w:val="00F462AE"/>
    <w:rsid w:val="00F46DD9"/>
    <w:rsid w:val="00F474B2"/>
    <w:rsid w:val="00F50175"/>
    <w:rsid w:val="00F503DD"/>
    <w:rsid w:val="00F516D8"/>
    <w:rsid w:val="00F51EEF"/>
    <w:rsid w:val="00F53C03"/>
    <w:rsid w:val="00F53EA8"/>
    <w:rsid w:val="00F5473F"/>
    <w:rsid w:val="00F55469"/>
    <w:rsid w:val="00F5557B"/>
    <w:rsid w:val="00F55CB4"/>
    <w:rsid w:val="00F55CE3"/>
    <w:rsid w:val="00F56219"/>
    <w:rsid w:val="00F564AB"/>
    <w:rsid w:val="00F56DCF"/>
    <w:rsid w:val="00F56FF0"/>
    <w:rsid w:val="00F57A9B"/>
    <w:rsid w:val="00F57DC1"/>
    <w:rsid w:val="00F57F79"/>
    <w:rsid w:val="00F6133A"/>
    <w:rsid w:val="00F61C97"/>
    <w:rsid w:val="00F6209F"/>
    <w:rsid w:val="00F62C29"/>
    <w:rsid w:val="00F62D14"/>
    <w:rsid w:val="00F631C7"/>
    <w:rsid w:val="00F634DB"/>
    <w:rsid w:val="00F63C56"/>
    <w:rsid w:val="00F64383"/>
    <w:rsid w:val="00F649E4"/>
    <w:rsid w:val="00F64F10"/>
    <w:rsid w:val="00F653E5"/>
    <w:rsid w:val="00F65597"/>
    <w:rsid w:val="00F65F87"/>
    <w:rsid w:val="00F665B6"/>
    <w:rsid w:val="00F66702"/>
    <w:rsid w:val="00F66C03"/>
    <w:rsid w:val="00F66F43"/>
    <w:rsid w:val="00F6777A"/>
    <w:rsid w:val="00F67CD1"/>
    <w:rsid w:val="00F7058E"/>
    <w:rsid w:val="00F7133F"/>
    <w:rsid w:val="00F71561"/>
    <w:rsid w:val="00F71B92"/>
    <w:rsid w:val="00F71DF2"/>
    <w:rsid w:val="00F721A5"/>
    <w:rsid w:val="00F724BF"/>
    <w:rsid w:val="00F730D6"/>
    <w:rsid w:val="00F732BB"/>
    <w:rsid w:val="00F73433"/>
    <w:rsid w:val="00F74EE8"/>
    <w:rsid w:val="00F7597F"/>
    <w:rsid w:val="00F75DF3"/>
    <w:rsid w:val="00F76FC5"/>
    <w:rsid w:val="00F77105"/>
    <w:rsid w:val="00F772CE"/>
    <w:rsid w:val="00F7793C"/>
    <w:rsid w:val="00F77DB1"/>
    <w:rsid w:val="00F77FA0"/>
    <w:rsid w:val="00F800E7"/>
    <w:rsid w:val="00F80205"/>
    <w:rsid w:val="00F805DB"/>
    <w:rsid w:val="00F80CF3"/>
    <w:rsid w:val="00F80FC7"/>
    <w:rsid w:val="00F81573"/>
    <w:rsid w:val="00F815F7"/>
    <w:rsid w:val="00F828BE"/>
    <w:rsid w:val="00F82B22"/>
    <w:rsid w:val="00F82D42"/>
    <w:rsid w:val="00F82FF5"/>
    <w:rsid w:val="00F8370C"/>
    <w:rsid w:val="00F841CD"/>
    <w:rsid w:val="00F84717"/>
    <w:rsid w:val="00F84FD1"/>
    <w:rsid w:val="00F855C3"/>
    <w:rsid w:val="00F86950"/>
    <w:rsid w:val="00F86958"/>
    <w:rsid w:val="00F87371"/>
    <w:rsid w:val="00F878DD"/>
    <w:rsid w:val="00F911B9"/>
    <w:rsid w:val="00F9206F"/>
    <w:rsid w:val="00F93145"/>
    <w:rsid w:val="00F93610"/>
    <w:rsid w:val="00F94A79"/>
    <w:rsid w:val="00F95362"/>
    <w:rsid w:val="00F956BD"/>
    <w:rsid w:val="00F96380"/>
    <w:rsid w:val="00F966FA"/>
    <w:rsid w:val="00F96951"/>
    <w:rsid w:val="00F96D0A"/>
    <w:rsid w:val="00F96EE4"/>
    <w:rsid w:val="00F97FCE"/>
    <w:rsid w:val="00FA0B12"/>
    <w:rsid w:val="00FA13B1"/>
    <w:rsid w:val="00FA1594"/>
    <w:rsid w:val="00FA1EEE"/>
    <w:rsid w:val="00FA2F94"/>
    <w:rsid w:val="00FA3CA1"/>
    <w:rsid w:val="00FA62B6"/>
    <w:rsid w:val="00FA7438"/>
    <w:rsid w:val="00FA77F5"/>
    <w:rsid w:val="00FB067B"/>
    <w:rsid w:val="00FB086C"/>
    <w:rsid w:val="00FB094D"/>
    <w:rsid w:val="00FB0F58"/>
    <w:rsid w:val="00FB12C4"/>
    <w:rsid w:val="00FB163A"/>
    <w:rsid w:val="00FB2120"/>
    <w:rsid w:val="00FB238F"/>
    <w:rsid w:val="00FB3BA6"/>
    <w:rsid w:val="00FB4B6A"/>
    <w:rsid w:val="00FB50E8"/>
    <w:rsid w:val="00FB50F6"/>
    <w:rsid w:val="00FB5607"/>
    <w:rsid w:val="00FB5B28"/>
    <w:rsid w:val="00FB5C8E"/>
    <w:rsid w:val="00FB6576"/>
    <w:rsid w:val="00FB69D4"/>
    <w:rsid w:val="00FC0031"/>
    <w:rsid w:val="00FC0077"/>
    <w:rsid w:val="00FC0558"/>
    <w:rsid w:val="00FC0FED"/>
    <w:rsid w:val="00FC122B"/>
    <w:rsid w:val="00FC1696"/>
    <w:rsid w:val="00FC1BAC"/>
    <w:rsid w:val="00FC2B72"/>
    <w:rsid w:val="00FC35DF"/>
    <w:rsid w:val="00FC3D9C"/>
    <w:rsid w:val="00FC3F99"/>
    <w:rsid w:val="00FC464F"/>
    <w:rsid w:val="00FC4E92"/>
    <w:rsid w:val="00FC5399"/>
    <w:rsid w:val="00FC5984"/>
    <w:rsid w:val="00FC5C73"/>
    <w:rsid w:val="00FC79AE"/>
    <w:rsid w:val="00FC7C25"/>
    <w:rsid w:val="00FD11A8"/>
    <w:rsid w:val="00FD2079"/>
    <w:rsid w:val="00FD214C"/>
    <w:rsid w:val="00FD29E2"/>
    <w:rsid w:val="00FD3081"/>
    <w:rsid w:val="00FD3856"/>
    <w:rsid w:val="00FD3DEB"/>
    <w:rsid w:val="00FD4012"/>
    <w:rsid w:val="00FD5058"/>
    <w:rsid w:val="00FD6982"/>
    <w:rsid w:val="00FD7A95"/>
    <w:rsid w:val="00FE0997"/>
    <w:rsid w:val="00FE0A84"/>
    <w:rsid w:val="00FE0ACA"/>
    <w:rsid w:val="00FE1009"/>
    <w:rsid w:val="00FE1740"/>
    <w:rsid w:val="00FE1787"/>
    <w:rsid w:val="00FE22BF"/>
    <w:rsid w:val="00FE25E2"/>
    <w:rsid w:val="00FE2ECB"/>
    <w:rsid w:val="00FE30B1"/>
    <w:rsid w:val="00FE33E0"/>
    <w:rsid w:val="00FE353A"/>
    <w:rsid w:val="00FE58F9"/>
    <w:rsid w:val="00FE5B88"/>
    <w:rsid w:val="00FE6469"/>
    <w:rsid w:val="00FE6778"/>
    <w:rsid w:val="00FE67E7"/>
    <w:rsid w:val="00FE6850"/>
    <w:rsid w:val="00FE6DDD"/>
    <w:rsid w:val="00FE7B89"/>
    <w:rsid w:val="00FE7DF7"/>
    <w:rsid w:val="00FF1137"/>
    <w:rsid w:val="00FF3249"/>
    <w:rsid w:val="00FF3731"/>
    <w:rsid w:val="00FF38B0"/>
    <w:rsid w:val="00FF3A50"/>
    <w:rsid w:val="00FF4105"/>
    <w:rsid w:val="00FF43DA"/>
    <w:rsid w:val="00FF47D6"/>
    <w:rsid w:val="00FF47DA"/>
    <w:rsid w:val="00FF5713"/>
    <w:rsid w:val="00FF6111"/>
    <w:rsid w:val="00FF6246"/>
    <w:rsid w:val="00FF6254"/>
    <w:rsid w:val="00FF6407"/>
    <w:rsid w:val="00FF6E61"/>
    <w:rsid w:val="00FF6F1B"/>
    <w:rsid w:val="00FF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238F"/>
    <w:pPr>
      <w:spacing w:after="120" w:line="288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684C"/>
    <w:pPr>
      <w:keepNext/>
      <w:keepLines/>
      <w:numPr>
        <w:numId w:val="1"/>
      </w:numPr>
      <w:spacing w:after="32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684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CB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602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23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23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23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23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23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890B8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90B8A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90B8A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684C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684C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1CB2"/>
    <w:rPr>
      <w:rFonts w:ascii="Arial" w:eastAsiaTheme="majorEastAsia" w:hAnsi="Arial" w:cstheme="majorBidi"/>
      <w:b/>
      <w:b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972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725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9725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C9725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4C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74C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A74C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74C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5A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5A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A7B11"/>
    <w:pPr>
      <w:jc w:val="center"/>
    </w:pPr>
    <w:rPr>
      <w:bCs/>
      <w:sz w:val="20"/>
      <w:szCs w:val="18"/>
    </w:rPr>
  </w:style>
  <w:style w:type="paragraph" w:customStyle="1" w:styleId="Bild">
    <w:name w:val="Bild"/>
    <w:next w:val="Beschriftung"/>
    <w:qFormat/>
    <w:rsid w:val="00FE25E2"/>
    <w:pPr>
      <w:spacing w:before="160" w:after="160" w:line="240" w:lineRule="auto"/>
      <w:jc w:val="center"/>
    </w:pPr>
    <w:rPr>
      <w:rFonts w:ascii="Arial" w:hAnsi="Arial"/>
      <w:sz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FE25E2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56029"/>
    <w:rPr>
      <w:rFonts w:ascii="Arial" w:eastAsiaTheme="majorEastAsia" w:hAnsi="Arial" w:cstheme="majorBidi"/>
      <w:b/>
      <w:bCs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23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23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23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23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2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gitternetz">
    <w:name w:val="Table Grid"/>
    <w:basedOn w:val="NormaleTabelle"/>
    <w:uiPriority w:val="59"/>
    <w:rsid w:val="00360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bigesRaster-Akzent5">
    <w:name w:val="Colorful Grid Accent 5"/>
    <w:basedOn w:val="NormaleTabelle"/>
    <w:uiPriority w:val="73"/>
    <w:rsid w:val="003604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BA18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461E7"/>
    <w:pPr>
      <w:ind w:left="284" w:right="284"/>
    </w:pPr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461E7"/>
    <w:rPr>
      <w:rFonts w:ascii="Arial" w:hAnsi="Arial"/>
      <w:i/>
      <w:iCs/>
      <w:color w:val="000000" w:themeColor="text1"/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A455FE"/>
  </w:style>
  <w:style w:type="paragraph" w:styleId="Titel">
    <w:name w:val="Title"/>
    <w:basedOn w:val="Standard"/>
    <w:next w:val="Standard"/>
    <w:link w:val="TitelZchn"/>
    <w:uiPriority w:val="10"/>
    <w:qFormat/>
    <w:rsid w:val="00DA6A04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6A04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Listenabsatz">
    <w:name w:val="List Paragraph"/>
    <w:basedOn w:val="Standard"/>
    <w:uiPriority w:val="34"/>
    <w:unhideWhenUsed/>
    <w:qFormat/>
    <w:rsid w:val="006C61D5"/>
    <w:pPr>
      <w:ind w:left="720"/>
      <w:contextualSpacing/>
    </w:pPr>
  </w:style>
  <w:style w:type="paragraph" w:customStyle="1" w:styleId="BezeichnungderArbeit">
    <w:name w:val="Bezeichnung der Arbeit"/>
    <w:basedOn w:val="Standard"/>
    <w:qFormat/>
    <w:rsid w:val="00A90D1E"/>
    <w:pPr>
      <w:jc w:val="center"/>
    </w:pPr>
    <w:rPr>
      <w:b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4B3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A50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A50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A50F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A50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A50F3"/>
    <w:rPr>
      <w:rFonts w:ascii="Arial" w:hAnsi="Arial"/>
      <w:b/>
      <w:bCs/>
      <w:sz w:val="20"/>
      <w:szCs w:val="20"/>
    </w:rPr>
  </w:style>
  <w:style w:type="paragraph" w:styleId="Aufzhlungszeichen">
    <w:name w:val="List Bullet"/>
    <w:basedOn w:val="Standard"/>
    <w:uiPriority w:val="99"/>
    <w:unhideWhenUsed/>
    <w:rsid w:val="008D7C4E"/>
    <w:pPr>
      <w:numPr>
        <w:numId w:val="8"/>
      </w:numPr>
      <w:contextualSpacing/>
    </w:pPr>
  </w:style>
  <w:style w:type="character" w:customStyle="1" w:styleId="a-size-extra-large">
    <w:name w:val="a-size-extra-large"/>
    <w:basedOn w:val="Absatz-Standardschriftart"/>
    <w:rsid w:val="00C31958"/>
  </w:style>
  <w:style w:type="character" w:styleId="HTMLZitat">
    <w:name w:val="HTML Cite"/>
    <w:basedOn w:val="Absatz-Standardschriftart"/>
    <w:uiPriority w:val="99"/>
    <w:semiHidden/>
    <w:unhideWhenUsed/>
    <w:rsid w:val="006F754E"/>
    <w:rPr>
      <w:i/>
      <w:iCs/>
    </w:rPr>
  </w:style>
  <w:style w:type="paragraph" w:styleId="KeinLeerraum">
    <w:name w:val="No Spacing"/>
    <w:uiPriority w:val="1"/>
    <w:qFormat/>
    <w:rsid w:val="004538F6"/>
    <w:pPr>
      <w:spacing w:after="0" w:line="240" w:lineRule="auto"/>
      <w:jc w:val="both"/>
    </w:pPr>
    <w:rPr>
      <w:rFonts w:ascii="Arial" w:hAnsi="Arial"/>
      <w:sz w:val="24"/>
    </w:rPr>
  </w:style>
  <w:style w:type="character" w:styleId="Platzhaltertext">
    <w:name w:val="Placeholder Text"/>
    <w:basedOn w:val="Absatz-Standardschriftart"/>
    <w:uiPriority w:val="99"/>
    <w:semiHidden/>
    <w:rsid w:val="00B1511F"/>
    <w:rPr>
      <w:color w:val="808080"/>
    </w:rPr>
  </w:style>
  <w:style w:type="paragraph" w:customStyle="1" w:styleId="Default">
    <w:name w:val="Default"/>
    <w:rsid w:val="00030A14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6146A"/>
    <w:pPr>
      <w:spacing w:after="120" w:line="288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684C"/>
    <w:pPr>
      <w:keepNext/>
      <w:keepLines/>
      <w:numPr>
        <w:numId w:val="1"/>
      </w:numPr>
      <w:spacing w:after="32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684C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CB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23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23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23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23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23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23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890B8A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90B8A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90B8A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684C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684C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1CB2"/>
    <w:rPr>
      <w:rFonts w:ascii="Arial" w:eastAsiaTheme="majorEastAsia" w:hAnsi="Arial" w:cstheme="majorBidi"/>
      <w:b/>
      <w:bCs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972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9725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C9725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C97259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4C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74C2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A74C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74C2"/>
    <w:rPr>
      <w:rFonts w:ascii="Arial" w:hAnsi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5A7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5A7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A7B11"/>
    <w:pPr>
      <w:jc w:val="center"/>
    </w:pPr>
    <w:rPr>
      <w:bCs/>
      <w:sz w:val="20"/>
      <w:szCs w:val="18"/>
    </w:rPr>
  </w:style>
  <w:style w:type="paragraph" w:customStyle="1" w:styleId="Bild">
    <w:name w:val="Bild"/>
    <w:next w:val="Beschriftung"/>
    <w:qFormat/>
    <w:rsid w:val="00FE25E2"/>
    <w:pPr>
      <w:spacing w:before="160" w:after="160" w:line="240" w:lineRule="auto"/>
      <w:jc w:val="center"/>
    </w:pPr>
    <w:rPr>
      <w:rFonts w:ascii="Arial" w:hAnsi="Arial"/>
      <w:sz w:val="24"/>
    </w:rPr>
  </w:style>
  <w:style w:type="paragraph" w:styleId="Abbildungsverzeichnis">
    <w:name w:val="table of figures"/>
    <w:basedOn w:val="Standard"/>
    <w:next w:val="Standard"/>
    <w:uiPriority w:val="99"/>
    <w:unhideWhenUsed/>
    <w:rsid w:val="00FE25E2"/>
    <w:pPr>
      <w:spacing w:after="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23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23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23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234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23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2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rsid w:val="0036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FarbigesRaster-Akzent5">
    <w:name w:val="Colorful Grid Accent 5"/>
    <w:basedOn w:val="NormaleTabelle"/>
    <w:uiPriority w:val="73"/>
    <w:rsid w:val="003604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BA1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Zitat">
    <w:name w:val="Quote"/>
    <w:basedOn w:val="Standard"/>
    <w:next w:val="Standard"/>
    <w:link w:val="ZitatZchn"/>
    <w:uiPriority w:val="29"/>
    <w:qFormat/>
    <w:rsid w:val="00A455F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455FE"/>
    <w:rPr>
      <w:rFonts w:ascii="Arial" w:hAnsi="Arial"/>
      <w:i/>
      <w:iCs/>
      <w:color w:val="000000" w:themeColor="text1"/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A455FE"/>
  </w:style>
  <w:style w:type="paragraph" w:styleId="Titel">
    <w:name w:val="Title"/>
    <w:basedOn w:val="Standard"/>
    <w:next w:val="Standard"/>
    <w:link w:val="TitelZchn"/>
    <w:uiPriority w:val="10"/>
    <w:qFormat/>
    <w:rsid w:val="00DA6A04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A6A04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styleId="Listenabsatz">
    <w:name w:val="List Paragraph"/>
    <w:basedOn w:val="Standard"/>
    <w:uiPriority w:val="34"/>
    <w:unhideWhenUsed/>
    <w:qFormat/>
    <w:rsid w:val="006C61D5"/>
    <w:pPr>
      <w:ind w:left="720"/>
      <w:contextualSpacing/>
    </w:pPr>
  </w:style>
  <w:style w:type="paragraph" w:customStyle="1" w:styleId="BezeichnungderArbeit">
    <w:name w:val="Bezeichnung der Arbeit"/>
    <w:basedOn w:val="Standard"/>
    <w:qFormat/>
    <w:rsid w:val="00A90D1E"/>
    <w:pPr>
      <w:jc w:val="center"/>
    </w:pPr>
    <w:rPr>
      <w:b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94B34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3t\AppData\Local\Temp\notesF46843\VorlageSeminararbei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451C8-6F1F-4AEA-8A35-29A67F5E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VorlageSeminararbeit.dotx</Template>
  <TotalTime>0</TotalTime>
  <Pages>15</Pages>
  <Words>782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</Company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 Kühne</dc:creator>
  <cp:lastModifiedBy>Domenic Kühne</cp:lastModifiedBy>
  <cp:revision>71</cp:revision>
  <cp:lastPrinted>2016-12-15T19:38:00Z</cp:lastPrinted>
  <dcterms:created xsi:type="dcterms:W3CDTF">2016-12-15T19:40:00Z</dcterms:created>
  <dcterms:modified xsi:type="dcterms:W3CDTF">2017-01-21T16:47:00Z</dcterms:modified>
</cp:coreProperties>
</file>